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730" w:rsidRPr="009E113F" w:rsidRDefault="00F22730">
      <w:pPr>
        <w:rPr>
          <w:rFonts w:ascii="Arial" w:hAnsi="Arial" w:cs="Arial"/>
        </w:rPr>
      </w:pPr>
    </w:p>
    <w:p w:rsidR="00F22730" w:rsidRPr="009E113F" w:rsidRDefault="00F22730">
      <w:pPr>
        <w:rPr>
          <w:rFonts w:ascii="Arial" w:hAnsi="Arial" w:cs="Arial"/>
        </w:rPr>
      </w:pPr>
    </w:p>
    <w:p w:rsidR="00A00F16" w:rsidRPr="009E113F" w:rsidRDefault="00A00F16" w:rsidP="00A00F16">
      <w:pPr>
        <w:rPr>
          <w:rFonts w:ascii="Arial" w:hAnsi="Arial" w:cs="Arial"/>
        </w:rPr>
      </w:pPr>
    </w:p>
    <w:p w:rsidR="00A00F16" w:rsidRPr="009E113F" w:rsidRDefault="00A00F16" w:rsidP="00A00F16">
      <w:pPr>
        <w:rPr>
          <w:rFonts w:ascii="Arial" w:hAnsi="Arial" w:cs="Arial"/>
        </w:rPr>
      </w:pPr>
    </w:p>
    <w:p w:rsidR="00A00F16" w:rsidRPr="009E113F" w:rsidRDefault="00A00F16" w:rsidP="00A00F16">
      <w:pPr>
        <w:pStyle w:val="BoxedTitleNbrshaded"/>
        <w:framePr w:hSpace="0" w:wrap="auto" w:vAnchor="margin"/>
        <w:shd w:val="pct15" w:color="auto" w:fill="auto"/>
        <w:spacing w:before="0" w:after="0" w:line="240" w:lineRule="auto"/>
        <w:ind w:right="144"/>
        <w:jc w:val="center"/>
        <w:rPr>
          <w:rFonts w:ascii="Arial" w:hAnsi="Arial" w:cs="Arial"/>
          <w:sz w:val="32"/>
        </w:rPr>
      </w:pPr>
    </w:p>
    <w:p w:rsidR="00A00F16" w:rsidRPr="009E113F" w:rsidRDefault="00A00F16" w:rsidP="00A00F16">
      <w:pPr>
        <w:pStyle w:val="BoxedTitleNbrshaded"/>
        <w:framePr w:hSpace="0" w:wrap="auto" w:vAnchor="margin"/>
        <w:shd w:val="pct15" w:color="auto" w:fill="auto"/>
        <w:spacing w:before="0" w:after="0" w:line="240" w:lineRule="auto"/>
        <w:ind w:right="144"/>
        <w:jc w:val="center"/>
        <w:rPr>
          <w:rFonts w:ascii="Arial" w:hAnsi="Arial" w:cs="Arial"/>
        </w:rPr>
      </w:pPr>
      <w:r w:rsidRPr="009E113F">
        <w:rPr>
          <w:rFonts w:ascii="Arial" w:hAnsi="Arial" w:cs="Arial"/>
        </w:rPr>
        <w:t>ETL Design Document</w:t>
      </w:r>
    </w:p>
    <w:p w:rsidR="00A00F16" w:rsidRDefault="00A00F16" w:rsidP="00A00F16">
      <w:pPr>
        <w:pStyle w:val="BoxedTitleNbrshaded"/>
        <w:framePr w:hSpace="0" w:wrap="auto" w:vAnchor="margin"/>
        <w:shd w:val="pct15" w:color="auto" w:fill="auto"/>
        <w:spacing w:before="0" w:after="0" w:line="240" w:lineRule="auto"/>
        <w:ind w:right="144"/>
        <w:jc w:val="center"/>
        <w:rPr>
          <w:rFonts w:ascii="Arial" w:hAnsi="Arial" w:cs="Arial"/>
          <w:sz w:val="20"/>
        </w:rPr>
      </w:pPr>
    </w:p>
    <w:p w:rsidR="00711F00" w:rsidRPr="009E113F" w:rsidRDefault="002523F3" w:rsidP="002523F3">
      <w:pPr>
        <w:pStyle w:val="BoxedTitleNbrshaded"/>
        <w:framePr w:hSpace="0" w:wrap="auto" w:vAnchor="margin"/>
        <w:shd w:val="pct15" w:color="auto" w:fill="auto"/>
        <w:spacing w:before="0" w:after="0" w:line="240" w:lineRule="auto"/>
        <w:ind w:right="144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fldChar w:fldCharType="begin"/>
      </w:r>
      <w:r>
        <w:rPr>
          <w:rFonts w:ascii="Arial" w:hAnsi="Arial" w:cs="Arial"/>
          <w:sz w:val="20"/>
        </w:rPr>
        <w:instrText xml:space="preserve"> DOCPROPERTY  template_name  \* MERGEFORMAT </w:instrText>
      </w:r>
      <w:r>
        <w:rPr>
          <w:rFonts w:ascii="Arial" w:hAnsi="Arial" w:cs="Arial"/>
          <w:sz w:val="20"/>
        </w:rPr>
        <w:fldChar w:fldCharType="separate"/>
      </w:r>
      <w:r>
        <w:rPr>
          <w:rFonts w:ascii="Arial" w:hAnsi="Arial" w:cs="Arial"/>
          <w:sz w:val="20"/>
        </w:rPr>
        <w:t>Baloise_POC_Template2</w:t>
      </w:r>
      <w:r>
        <w:rPr>
          <w:rFonts w:ascii="Arial" w:hAnsi="Arial" w:cs="Arial"/>
          <w:sz w:val="20"/>
        </w:rPr>
        <w:fldChar w:fldCharType="end"/>
      </w:r>
    </w:p>
    <w:p w:rsidR="00A00F16" w:rsidRPr="009E113F" w:rsidRDefault="00A00F16" w:rsidP="00A00F16">
      <w:pPr>
        <w:pStyle w:val="BoxedTitleshaded"/>
        <w:framePr w:hSpace="0" w:wrap="auto" w:vAnchor="margin"/>
        <w:shd w:val="pct15" w:color="auto" w:fill="auto"/>
        <w:spacing w:before="0" w:after="360"/>
        <w:ind w:right="144"/>
        <w:rPr>
          <w:rFonts w:ascii="Arial" w:hAnsi="Arial" w:cs="Arial"/>
          <w:sz w:val="10"/>
        </w:rPr>
      </w:pPr>
    </w:p>
    <w:p w:rsidR="00A00F16" w:rsidRPr="009E113F" w:rsidRDefault="00A00F16" w:rsidP="00A00F16">
      <w:pPr>
        <w:rPr>
          <w:rFonts w:ascii="Arial" w:hAnsi="Arial" w:cs="Arial"/>
        </w:rPr>
      </w:pPr>
    </w:p>
    <w:p w:rsidR="00A00F16" w:rsidRPr="009E113F" w:rsidRDefault="00A00F16" w:rsidP="00A00F16">
      <w:pPr>
        <w:rPr>
          <w:rFonts w:ascii="Arial" w:hAnsi="Arial" w:cs="Arial"/>
        </w:rPr>
      </w:pPr>
    </w:p>
    <w:p w:rsidR="00A00F16" w:rsidRPr="009E113F" w:rsidRDefault="00A00F16" w:rsidP="00A00F16">
      <w:pPr>
        <w:pStyle w:val="BoxedTitleNbrshaded"/>
        <w:framePr w:hSpace="0" w:wrap="auto" w:vAnchor="margin"/>
        <w:shd w:val="pct15" w:color="auto" w:fill="auto"/>
        <w:spacing w:before="0" w:after="0" w:line="240" w:lineRule="auto"/>
        <w:ind w:right="144"/>
        <w:rPr>
          <w:rFonts w:ascii="Arial" w:hAnsi="Arial" w:cs="Arial"/>
        </w:rPr>
      </w:pPr>
      <w:r w:rsidRPr="009E113F">
        <w:rPr>
          <w:rFonts w:ascii="Arial" w:hAnsi="Arial" w:cs="Arial"/>
        </w:rPr>
        <w:t xml:space="preserve">   </w:t>
      </w:r>
    </w:p>
    <w:p w:rsidR="00A00F16" w:rsidRPr="009E113F" w:rsidRDefault="00A00F16" w:rsidP="00A00F16">
      <w:pPr>
        <w:pStyle w:val="BoxedTitleNbrshaded"/>
        <w:framePr w:hSpace="0" w:wrap="auto" w:vAnchor="margin"/>
        <w:shd w:val="pct15" w:color="auto" w:fill="auto"/>
        <w:spacing w:before="0" w:after="0" w:line="240" w:lineRule="auto"/>
        <w:ind w:right="144"/>
        <w:rPr>
          <w:rFonts w:ascii="Arial" w:hAnsi="Arial" w:cs="Arial"/>
        </w:rPr>
      </w:pPr>
    </w:p>
    <w:p w:rsidR="00A00F16" w:rsidRPr="009E113F" w:rsidRDefault="00671F22" w:rsidP="00A00F16">
      <w:pPr>
        <w:pStyle w:val="BoxedTitleshaded"/>
        <w:framePr w:hSpace="0" w:wrap="auto" w:vAnchor="margin"/>
        <w:shd w:val="pct15" w:color="auto" w:fill="auto"/>
        <w:spacing w:before="0" w:after="360"/>
        <w:ind w:right="144"/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Version No: </w:t>
      </w:r>
      <w:r w:rsidR="002C09BE">
        <w:rPr>
          <w:rFonts w:ascii="Arial" w:hAnsi="Arial" w:cs="Arial"/>
        </w:rPr>
        <w:t>1.0</w:t>
      </w:r>
    </w:p>
    <w:p w:rsidR="00E04E59" w:rsidRPr="009606E6" w:rsidRDefault="00A00F16" w:rsidP="009606E6">
      <w:pPr>
        <w:pStyle w:val="BoxedTitleshaded"/>
        <w:framePr w:hSpace="0" w:wrap="auto" w:vAnchor="margin"/>
        <w:shd w:val="pct15" w:color="auto" w:fill="auto"/>
        <w:spacing w:before="0" w:after="360"/>
        <w:ind w:right="144"/>
        <w:jc w:val="left"/>
        <w:rPr>
          <w:rFonts w:ascii="Arial" w:hAnsi="Arial" w:cs="Arial"/>
          <w:sz w:val="24"/>
          <w:szCs w:val="24"/>
        </w:rPr>
      </w:pPr>
      <w:r w:rsidRPr="009E113F">
        <w:rPr>
          <w:rFonts w:ascii="Arial" w:hAnsi="Arial" w:cs="Arial"/>
        </w:rPr>
        <w:tab/>
      </w:r>
      <w:r w:rsidRPr="009E113F">
        <w:rPr>
          <w:rFonts w:ascii="Arial" w:hAnsi="Arial" w:cs="Arial"/>
          <w:sz w:val="32"/>
          <w:szCs w:val="32"/>
        </w:rPr>
        <w:t>Date of Release:</w:t>
      </w:r>
      <w:r w:rsidRPr="009E113F">
        <w:rPr>
          <w:rFonts w:ascii="Arial" w:hAnsi="Arial" w:cs="Arial"/>
        </w:rPr>
        <w:t xml:space="preserve"> </w:t>
      </w:r>
      <w:bookmarkStart w:id="0" w:name="_Toc138682215"/>
      <w:r w:rsidR="00D92E4B">
        <w:rPr>
          <w:rFonts w:ascii="Arial" w:hAnsi="Arial" w:cs="Arial"/>
        </w:rPr>
        <w:fldChar w:fldCharType="begin"/>
      </w:r>
      <w:r w:rsidR="00D92E4B">
        <w:rPr>
          <w:rFonts w:ascii="Arial" w:hAnsi="Arial" w:cs="Arial"/>
        </w:rPr>
        <w:instrText xml:space="preserve"> DOCPROPERTY  document_date  \* MERGEFORMAT </w:instrText>
      </w:r>
      <w:r w:rsidR="00D92E4B">
        <w:rPr>
          <w:rFonts w:ascii="Arial" w:hAnsi="Arial" w:cs="Arial"/>
        </w:rPr>
        <w:fldChar w:fldCharType="separate"/>
      </w:r>
      <w:r w:rsidR="00EF4CFA">
        <w:rPr>
          <w:rFonts w:ascii="Arial" w:hAnsi="Arial" w:cs="Arial"/>
        </w:rPr>
        <w:t>6/29/2016</w:t>
      </w:r>
      <w:r w:rsidR="00D92E4B">
        <w:rPr>
          <w:rFonts w:ascii="Arial" w:hAnsi="Arial" w:cs="Arial"/>
        </w:rPr>
        <w:fldChar w:fldCharType="end"/>
      </w:r>
    </w:p>
    <w:p w:rsidR="00E04E59" w:rsidRPr="009E113F" w:rsidRDefault="00E04E59" w:rsidP="00E04E59">
      <w:pPr>
        <w:rPr>
          <w:rFonts w:ascii="Arial" w:hAnsi="Arial" w:cs="Arial"/>
        </w:rPr>
      </w:pPr>
    </w:p>
    <w:p w:rsidR="00E04E59" w:rsidRPr="009E113F" w:rsidRDefault="00E04E59" w:rsidP="00E04E59">
      <w:pPr>
        <w:rPr>
          <w:rFonts w:ascii="Arial" w:hAnsi="Arial" w:cs="Arial"/>
        </w:rPr>
      </w:pPr>
    </w:p>
    <w:p w:rsidR="00E04E59" w:rsidRPr="009E113F" w:rsidRDefault="00E04E59" w:rsidP="00E04E59">
      <w:pPr>
        <w:rPr>
          <w:rFonts w:ascii="Arial" w:hAnsi="Arial" w:cs="Arial"/>
        </w:rPr>
      </w:pPr>
    </w:p>
    <w:bookmarkEnd w:id="0"/>
    <w:p w:rsidR="00E04E59" w:rsidRPr="009E113F" w:rsidRDefault="00E04E59" w:rsidP="00E04E59">
      <w:pPr>
        <w:rPr>
          <w:rFonts w:ascii="Arial" w:hAnsi="Arial" w:cs="Arial"/>
        </w:rPr>
      </w:pPr>
    </w:p>
    <w:p w:rsidR="00E04E59" w:rsidRPr="009E113F" w:rsidRDefault="00E04E59" w:rsidP="00E04E59">
      <w:pPr>
        <w:rPr>
          <w:rFonts w:ascii="Arial" w:hAnsi="Arial" w:cs="Arial"/>
        </w:rPr>
      </w:pPr>
    </w:p>
    <w:p w:rsidR="00E04E59" w:rsidRPr="009E113F" w:rsidRDefault="00E04E59" w:rsidP="00E04E59">
      <w:pPr>
        <w:rPr>
          <w:rFonts w:ascii="Arial" w:hAnsi="Arial" w:cs="Arial"/>
        </w:rPr>
      </w:pPr>
    </w:p>
    <w:p w:rsidR="00E04E59" w:rsidRPr="009E113F" w:rsidRDefault="00E04E59" w:rsidP="00E04E59">
      <w:pPr>
        <w:rPr>
          <w:rFonts w:ascii="Arial" w:hAnsi="Arial" w:cs="Arial"/>
        </w:rPr>
      </w:pPr>
    </w:p>
    <w:p w:rsidR="00E04E59" w:rsidRDefault="00E04E59" w:rsidP="00E04E59">
      <w:pPr>
        <w:rPr>
          <w:rFonts w:ascii="Arial" w:hAnsi="Arial" w:cs="Arial"/>
        </w:rPr>
      </w:pPr>
    </w:p>
    <w:p w:rsidR="00FD7D5F" w:rsidRDefault="00FD7D5F" w:rsidP="00E04E59">
      <w:pPr>
        <w:rPr>
          <w:rFonts w:ascii="Arial" w:hAnsi="Arial" w:cs="Arial"/>
        </w:rPr>
      </w:pPr>
    </w:p>
    <w:p w:rsidR="00FD7D5F" w:rsidRDefault="00FD7D5F" w:rsidP="00E04E59">
      <w:pPr>
        <w:rPr>
          <w:rFonts w:ascii="Arial" w:hAnsi="Arial" w:cs="Arial"/>
        </w:rPr>
      </w:pPr>
    </w:p>
    <w:p w:rsidR="00FD7D5F" w:rsidRDefault="00FD7D5F" w:rsidP="00E04E59">
      <w:pPr>
        <w:rPr>
          <w:rFonts w:ascii="Arial" w:hAnsi="Arial" w:cs="Arial"/>
        </w:rPr>
      </w:pPr>
    </w:p>
    <w:p w:rsidR="00FD7D5F" w:rsidRDefault="00FD7D5F" w:rsidP="00E04E59">
      <w:pPr>
        <w:rPr>
          <w:rFonts w:ascii="Arial" w:hAnsi="Arial" w:cs="Arial"/>
        </w:rPr>
      </w:pPr>
    </w:p>
    <w:p w:rsidR="00FD7D5F" w:rsidRDefault="00FD7D5F" w:rsidP="00E04E59">
      <w:pPr>
        <w:rPr>
          <w:rFonts w:ascii="Arial" w:hAnsi="Arial" w:cs="Arial"/>
        </w:rPr>
      </w:pPr>
    </w:p>
    <w:p w:rsidR="00FD7D5F" w:rsidRDefault="00FD7D5F" w:rsidP="00E04E59">
      <w:pPr>
        <w:rPr>
          <w:rFonts w:ascii="Arial" w:hAnsi="Arial" w:cs="Arial"/>
        </w:rPr>
      </w:pPr>
    </w:p>
    <w:p w:rsidR="00FD7D5F" w:rsidRDefault="00FD7D5F" w:rsidP="00E04E59">
      <w:pPr>
        <w:rPr>
          <w:rFonts w:ascii="Arial" w:hAnsi="Arial" w:cs="Arial"/>
        </w:rPr>
      </w:pPr>
    </w:p>
    <w:p w:rsidR="00FD7D5F" w:rsidRDefault="00FD7D5F" w:rsidP="00E04E59">
      <w:pPr>
        <w:rPr>
          <w:rFonts w:ascii="Arial" w:hAnsi="Arial" w:cs="Arial"/>
        </w:rPr>
      </w:pPr>
    </w:p>
    <w:p w:rsidR="00FD7D5F" w:rsidRDefault="00FD7D5F" w:rsidP="00E04E59">
      <w:pPr>
        <w:rPr>
          <w:rFonts w:ascii="Arial" w:hAnsi="Arial" w:cs="Arial"/>
        </w:rPr>
      </w:pPr>
    </w:p>
    <w:p w:rsidR="00FD7D5F" w:rsidRDefault="002C09BE" w:rsidP="002C09B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Revision History</w:t>
      </w:r>
    </w:p>
    <w:p w:rsidR="00FD7D5F" w:rsidRDefault="00FD7D5F" w:rsidP="00E04E59">
      <w:pPr>
        <w:rPr>
          <w:rFonts w:ascii="Arial" w:hAnsi="Arial" w:cs="Arial"/>
        </w:rPr>
      </w:pPr>
    </w:p>
    <w:p w:rsidR="00FD7D5F" w:rsidRDefault="00FD7D5F" w:rsidP="00E04E59">
      <w:pPr>
        <w:rPr>
          <w:rFonts w:ascii="Arial" w:hAnsi="Arial" w:cs="Arial"/>
        </w:rPr>
      </w:pPr>
    </w:p>
    <w:p w:rsidR="00FD7D5F" w:rsidRDefault="00FD7D5F" w:rsidP="00E04E59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128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1"/>
        <w:gridCol w:w="1339"/>
        <w:gridCol w:w="1278"/>
        <w:gridCol w:w="1890"/>
        <w:gridCol w:w="1890"/>
      </w:tblGrid>
      <w:tr w:rsidR="00DD2E7D" w:rsidRPr="005D0697" w:rsidTr="002C09BE">
        <w:tc>
          <w:tcPr>
            <w:tcW w:w="1541" w:type="dxa"/>
            <w:shd w:val="clear" w:color="auto" w:fill="B3B3B3"/>
          </w:tcPr>
          <w:p w:rsidR="00DD2E7D" w:rsidRPr="005D0697" w:rsidRDefault="00DD2E7D" w:rsidP="00DD2E7D">
            <w:pPr>
              <w:rPr>
                <w:rFonts w:ascii="Arial" w:hAnsi="Arial" w:cs="Arial"/>
                <w:b/>
                <w:color w:val="333333"/>
              </w:rPr>
            </w:pPr>
            <w:r w:rsidRPr="005D0697">
              <w:rPr>
                <w:rFonts w:ascii="Arial" w:hAnsi="Arial" w:cs="Arial"/>
                <w:b/>
                <w:color w:val="333333"/>
              </w:rPr>
              <w:t>Date</w:t>
            </w:r>
          </w:p>
        </w:tc>
        <w:tc>
          <w:tcPr>
            <w:tcW w:w="1339" w:type="dxa"/>
            <w:shd w:val="clear" w:color="auto" w:fill="B3B3B3"/>
          </w:tcPr>
          <w:p w:rsidR="00DD2E7D" w:rsidRPr="005D0697" w:rsidRDefault="00DD2E7D" w:rsidP="00DD2E7D">
            <w:pPr>
              <w:rPr>
                <w:rFonts w:ascii="Arial" w:hAnsi="Arial" w:cs="Arial"/>
                <w:b/>
                <w:color w:val="333333"/>
              </w:rPr>
            </w:pPr>
            <w:r w:rsidRPr="005D0697">
              <w:rPr>
                <w:rFonts w:ascii="Arial" w:hAnsi="Arial" w:cs="Arial"/>
                <w:b/>
                <w:color w:val="333333"/>
              </w:rPr>
              <w:t>Version</w:t>
            </w:r>
          </w:p>
        </w:tc>
        <w:tc>
          <w:tcPr>
            <w:tcW w:w="1278" w:type="dxa"/>
            <w:shd w:val="clear" w:color="auto" w:fill="B3B3B3"/>
          </w:tcPr>
          <w:p w:rsidR="00DD2E7D" w:rsidRPr="005D0697" w:rsidRDefault="00DD2E7D" w:rsidP="00DD2E7D">
            <w:pPr>
              <w:rPr>
                <w:rFonts w:ascii="Arial" w:hAnsi="Arial" w:cs="Arial"/>
                <w:b/>
                <w:color w:val="333333"/>
              </w:rPr>
            </w:pPr>
            <w:r w:rsidRPr="005D0697">
              <w:rPr>
                <w:rFonts w:ascii="Arial" w:hAnsi="Arial" w:cs="Arial"/>
                <w:b/>
                <w:color w:val="333333"/>
              </w:rPr>
              <w:t>Initials</w:t>
            </w:r>
          </w:p>
        </w:tc>
        <w:tc>
          <w:tcPr>
            <w:tcW w:w="1890" w:type="dxa"/>
            <w:shd w:val="clear" w:color="auto" w:fill="B3B3B3"/>
          </w:tcPr>
          <w:p w:rsidR="00DD2E7D" w:rsidRDefault="00DD2E7D" w:rsidP="00DD2E7D">
            <w:pPr>
              <w:rPr>
                <w:rFonts w:ascii="Arial" w:hAnsi="Arial" w:cs="Arial"/>
                <w:b/>
                <w:color w:val="333333"/>
              </w:rPr>
            </w:pPr>
            <w:r>
              <w:rPr>
                <w:rFonts w:ascii="Arial" w:hAnsi="Arial" w:cs="Arial"/>
                <w:b/>
                <w:color w:val="333333"/>
              </w:rPr>
              <w:t>Reviewed By</w:t>
            </w:r>
          </w:p>
        </w:tc>
        <w:tc>
          <w:tcPr>
            <w:tcW w:w="1890" w:type="dxa"/>
            <w:shd w:val="clear" w:color="auto" w:fill="B3B3B3"/>
          </w:tcPr>
          <w:p w:rsidR="00DD2E7D" w:rsidRPr="005D0697" w:rsidRDefault="00DD2E7D" w:rsidP="00DD2E7D">
            <w:pPr>
              <w:rPr>
                <w:rFonts w:ascii="Arial" w:hAnsi="Arial" w:cs="Arial"/>
                <w:b/>
                <w:color w:val="333333"/>
              </w:rPr>
            </w:pPr>
            <w:r>
              <w:rPr>
                <w:rFonts w:ascii="Arial" w:hAnsi="Arial" w:cs="Arial"/>
                <w:b/>
                <w:color w:val="333333"/>
              </w:rPr>
              <w:t>Comments</w:t>
            </w:r>
          </w:p>
        </w:tc>
      </w:tr>
      <w:tr w:rsidR="00436169" w:rsidRPr="005D0697" w:rsidTr="002C09BE">
        <w:tc>
          <w:tcPr>
            <w:tcW w:w="1541" w:type="dxa"/>
          </w:tcPr>
          <w:p w:rsidR="00436169" w:rsidRPr="005D0697" w:rsidRDefault="00436EE2" w:rsidP="00436EE2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instrText xml:space="preserve"> DOCPROPERTY  document_date  \* MERGEFORMAT </w:instrTex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t>6/29/2016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fldChar w:fldCharType="end"/>
            </w:r>
          </w:p>
        </w:tc>
        <w:tc>
          <w:tcPr>
            <w:tcW w:w="1339" w:type="dxa"/>
          </w:tcPr>
          <w:p w:rsidR="00436169" w:rsidRPr="005D0697" w:rsidRDefault="002348DE" w:rsidP="00436169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1.0</w:t>
            </w:r>
          </w:p>
        </w:tc>
        <w:tc>
          <w:tcPr>
            <w:tcW w:w="1278" w:type="dxa"/>
          </w:tcPr>
          <w:p w:rsidR="00436169" w:rsidRPr="005D0697" w:rsidRDefault="002348DE" w:rsidP="00436169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System Generated</w:t>
            </w:r>
          </w:p>
        </w:tc>
        <w:tc>
          <w:tcPr>
            <w:tcW w:w="1890" w:type="dxa"/>
          </w:tcPr>
          <w:p w:rsidR="00436169" w:rsidRPr="005D0697" w:rsidRDefault="002348DE" w:rsidP="00436169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NA</w:t>
            </w:r>
          </w:p>
        </w:tc>
        <w:tc>
          <w:tcPr>
            <w:tcW w:w="1890" w:type="dxa"/>
          </w:tcPr>
          <w:p w:rsidR="00436169" w:rsidRPr="005D0697" w:rsidRDefault="002348DE" w:rsidP="00436169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System Generated Technical Design Document</w:t>
            </w:r>
          </w:p>
        </w:tc>
      </w:tr>
    </w:tbl>
    <w:p w:rsidR="00FD7D5F" w:rsidRDefault="00FD7D5F" w:rsidP="00E04E59">
      <w:pPr>
        <w:rPr>
          <w:rFonts w:ascii="Arial" w:hAnsi="Arial" w:cs="Arial"/>
        </w:rPr>
      </w:pPr>
    </w:p>
    <w:p w:rsidR="00FD7D5F" w:rsidRDefault="00FD7D5F" w:rsidP="00E04E59">
      <w:pPr>
        <w:rPr>
          <w:rFonts w:ascii="Arial" w:hAnsi="Arial" w:cs="Arial"/>
        </w:rPr>
      </w:pPr>
    </w:p>
    <w:p w:rsidR="00FD7D5F" w:rsidRPr="009E113F" w:rsidRDefault="00FD7D5F" w:rsidP="00E04E59">
      <w:pPr>
        <w:rPr>
          <w:rFonts w:ascii="Arial" w:hAnsi="Arial" w:cs="Arial"/>
        </w:rPr>
      </w:pPr>
    </w:p>
    <w:p w:rsidR="00E04E59" w:rsidRPr="009E113F" w:rsidRDefault="00E04E59" w:rsidP="00E04E59">
      <w:pPr>
        <w:rPr>
          <w:rFonts w:ascii="Arial" w:hAnsi="Arial" w:cs="Arial"/>
        </w:rPr>
      </w:pPr>
    </w:p>
    <w:p w:rsidR="00E04E59" w:rsidRPr="009E113F" w:rsidRDefault="00E04E59" w:rsidP="00E04E59">
      <w:pPr>
        <w:rPr>
          <w:rFonts w:ascii="Arial" w:hAnsi="Arial" w:cs="Arial"/>
        </w:rPr>
      </w:pPr>
    </w:p>
    <w:p w:rsidR="009B6DA1" w:rsidRDefault="009B6DA1" w:rsidP="009606E6">
      <w:pPr>
        <w:rPr>
          <w:rFonts w:ascii="Arial" w:hAnsi="Arial" w:cs="Arial"/>
        </w:rPr>
      </w:pPr>
      <w:bookmarkStart w:id="1" w:name="_Toc138682216"/>
    </w:p>
    <w:p w:rsidR="009B6DA1" w:rsidRDefault="009B6DA1" w:rsidP="009606E6">
      <w:pPr>
        <w:rPr>
          <w:rFonts w:ascii="Arial" w:hAnsi="Arial" w:cs="Arial"/>
        </w:rPr>
      </w:pPr>
    </w:p>
    <w:p w:rsidR="00FD7D5F" w:rsidRDefault="00FD7D5F" w:rsidP="009606E6">
      <w:pPr>
        <w:rPr>
          <w:rFonts w:ascii="Arial" w:hAnsi="Arial" w:cs="Arial"/>
          <w:b/>
        </w:rPr>
      </w:pPr>
    </w:p>
    <w:p w:rsidR="00FD7D5F" w:rsidRDefault="00FD7D5F" w:rsidP="009606E6">
      <w:pPr>
        <w:rPr>
          <w:rFonts w:ascii="Arial" w:hAnsi="Arial" w:cs="Arial"/>
          <w:b/>
        </w:rPr>
      </w:pPr>
    </w:p>
    <w:p w:rsidR="00FD7D5F" w:rsidRDefault="00FD7D5F" w:rsidP="009606E6">
      <w:pPr>
        <w:rPr>
          <w:rFonts w:ascii="Arial" w:hAnsi="Arial" w:cs="Arial"/>
          <w:b/>
        </w:rPr>
      </w:pPr>
    </w:p>
    <w:p w:rsidR="00FD7D5F" w:rsidRDefault="00FD7D5F" w:rsidP="009606E6">
      <w:pPr>
        <w:rPr>
          <w:rFonts w:ascii="Arial" w:hAnsi="Arial" w:cs="Arial"/>
          <w:b/>
        </w:rPr>
      </w:pPr>
    </w:p>
    <w:p w:rsidR="00FD7D5F" w:rsidRDefault="00FD7D5F" w:rsidP="009606E6">
      <w:pPr>
        <w:rPr>
          <w:rFonts w:ascii="Arial" w:hAnsi="Arial" w:cs="Arial"/>
          <w:b/>
        </w:rPr>
      </w:pPr>
    </w:p>
    <w:p w:rsidR="00FD7D5F" w:rsidRDefault="00FD7D5F" w:rsidP="009606E6">
      <w:pPr>
        <w:rPr>
          <w:rFonts w:ascii="Arial" w:hAnsi="Arial" w:cs="Arial"/>
          <w:b/>
        </w:rPr>
      </w:pPr>
    </w:p>
    <w:p w:rsidR="00FD7D5F" w:rsidRDefault="00FD7D5F" w:rsidP="009606E6">
      <w:pPr>
        <w:rPr>
          <w:rFonts w:ascii="Arial" w:hAnsi="Arial" w:cs="Arial"/>
          <w:b/>
        </w:rPr>
      </w:pPr>
    </w:p>
    <w:p w:rsidR="00FD7D5F" w:rsidRDefault="00FD7D5F" w:rsidP="009606E6">
      <w:pPr>
        <w:rPr>
          <w:rFonts w:ascii="Arial" w:hAnsi="Arial" w:cs="Arial"/>
          <w:b/>
        </w:rPr>
      </w:pPr>
    </w:p>
    <w:p w:rsidR="00FD7D5F" w:rsidRDefault="00FD7D5F" w:rsidP="009606E6">
      <w:pPr>
        <w:rPr>
          <w:rFonts w:ascii="Arial" w:hAnsi="Arial" w:cs="Arial"/>
          <w:b/>
        </w:rPr>
      </w:pPr>
    </w:p>
    <w:p w:rsidR="00FD7D5F" w:rsidRDefault="00FD7D5F" w:rsidP="009606E6">
      <w:pPr>
        <w:rPr>
          <w:rFonts w:ascii="Arial" w:hAnsi="Arial" w:cs="Arial"/>
          <w:b/>
        </w:rPr>
      </w:pPr>
    </w:p>
    <w:p w:rsidR="00FD7D5F" w:rsidRDefault="00FD7D5F" w:rsidP="009606E6">
      <w:pPr>
        <w:rPr>
          <w:rFonts w:ascii="Arial" w:hAnsi="Arial" w:cs="Arial"/>
          <w:b/>
        </w:rPr>
      </w:pPr>
    </w:p>
    <w:p w:rsidR="00FD7D5F" w:rsidRDefault="00FD7D5F" w:rsidP="009606E6">
      <w:pPr>
        <w:rPr>
          <w:rFonts w:ascii="Arial" w:hAnsi="Arial" w:cs="Arial"/>
          <w:b/>
        </w:rPr>
      </w:pPr>
    </w:p>
    <w:p w:rsidR="00FD7D5F" w:rsidRDefault="00FD7D5F" w:rsidP="009606E6">
      <w:pPr>
        <w:rPr>
          <w:rFonts w:ascii="Arial" w:hAnsi="Arial" w:cs="Arial"/>
          <w:b/>
        </w:rPr>
      </w:pPr>
    </w:p>
    <w:p w:rsidR="00FD7D5F" w:rsidRDefault="00FD7D5F" w:rsidP="009606E6">
      <w:pPr>
        <w:rPr>
          <w:rFonts w:ascii="Arial" w:hAnsi="Arial" w:cs="Arial"/>
          <w:b/>
        </w:rPr>
      </w:pPr>
    </w:p>
    <w:p w:rsidR="00FD7D5F" w:rsidRDefault="00FD7D5F" w:rsidP="009606E6">
      <w:pPr>
        <w:rPr>
          <w:rFonts w:ascii="Arial" w:hAnsi="Arial" w:cs="Arial"/>
          <w:b/>
        </w:rPr>
      </w:pPr>
    </w:p>
    <w:p w:rsidR="00FD7D5F" w:rsidRDefault="00FD7D5F" w:rsidP="009606E6">
      <w:pPr>
        <w:rPr>
          <w:rFonts w:ascii="Arial" w:hAnsi="Arial" w:cs="Arial"/>
          <w:b/>
        </w:rPr>
      </w:pPr>
    </w:p>
    <w:p w:rsidR="00FD7D5F" w:rsidRDefault="00FD7D5F" w:rsidP="009606E6">
      <w:pPr>
        <w:rPr>
          <w:rFonts w:ascii="Arial" w:hAnsi="Arial" w:cs="Arial"/>
          <w:b/>
        </w:rPr>
      </w:pPr>
    </w:p>
    <w:p w:rsidR="00FD7D5F" w:rsidRDefault="00FD7D5F" w:rsidP="009606E6">
      <w:pPr>
        <w:rPr>
          <w:rFonts w:ascii="Arial" w:hAnsi="Arial" w:cs="Arial"/>
          <w:b/>
        </w:rPr>
      </w:pPr>
    </w:p>
    <w:p w:rsidR="00FD7D5F" w:rsidRDefault="00FD7D5F" w:rsidP="009606E6">
      <w:pPr>
        <w:rPr>
          <w:rFonts w:ascii="Arial" w:hAnsi="Arial" w:cs="Arial"/>
          <w:b/>
        </w:rPr>
      </w:pPr>
    </w:p>
    <w:p w:rsidR="00FD7D5F" w:rsidRDefault="00FD7D5F" w:rsidP="009606E6">
      <w:pPr>
        <w:rPr>
          <w:rFonts w:ascii="Arial" w:hAnsi="Arial" w:cs="Arial"/>
          <w:b/>
        </w:rPr>
      </w:pPr>
    </w:p>
    <w:p w:rsidR="00FD7D5F" w:rsidRDefault="00FD7D5F" w:rsidP="009606E6">
      <w:pPr>
        <w:rPr>
          <w:rFonts w:ascii="Arial" w:hAnsi="Arial" w:cs="Arial"/>
          <w:b/>
        </w:rPr>
      </w:pPr>
    </w:p>
    <w:p w:rsidR="00FD7D5F" w:rsidRDefault="00FD7D5F" w:rsidP="009606E6">
      <w:pPr>
        <w:rPr>
          <w:rFonts w:ascii="Arial" w:hAnsi="Arial" w:cs="Arial"/>
          <w:b/>
        </w:rPr>
      </w:pPr>
    </w:p>
    <w:p w:rsidR="00FD7D5F" w:rsidRDefault="00FD7D5F" w:rsidP="009606E6">
      <w:pPr>
        <w:rPr>
          <w:rFonts w:ascii="Arial" w:hAnsi="Arial" w:cs="Arial"/>
          <w:b/>
        </w:rPr>
      </w:pPr>
    </w:p>
    <w:p w:rsidR="00FD7D5F" w:rsidRDefault="00FD7D5F" w:rsidP="009606E6">
      <w:pPr>
        <w:rPr>
          <w:rFonts w:ascii="Arial" w:hAnsi="Arial" w:cs="Arial"/>
          <w:b/>
        </w:rPr>
      </w:pPr>
    </w:p>
    <w:p w:rsidR="00433626" w:rsidRDefault="00433626" w:rsidP="009606E6">
      <w:pPr>
        <w:rPr>
          <w:rFonts w:ascii="Arial" w:hAnsi="Arial" w:cs="Arial"/>
          <w:b/>
        </w:rPr>
      </w:pPr>
    </w:p>
    <w:p w:rsidR="006A5D7A" w:rsidRDefault="006A5D7A" w:rsidP="009606E6">
      <w:pPr>
        <w:rPr>
          <w:rFonts w:ascii="Arial" w:hAnsi="Arial" w:cs="Arial"/>
          <w:b/>
        </w:rPr>
      </w:pPr>
    </w:p>
    <w:p w:rsidR="006A5D7A" w:rsidRDefault="006A5D7A" w:rsidP="009606E6">
      <w:pPr>
        <w:rPr>
          <w:rFonts w:ascii="Arial" w:hAnsi="Arial" w:cs="Arial"/>
          <w:b/>
        </w:rPr>
      </w:pPr>
    </w:p>
    <w:p w:rsidR="00433626" w:rsidRDefault="00433626" w:rsidP="009606E6">
      <w:pPr>
        <w:rPr>
          <w:rFonts w:ascii="Arial" w:hAnsi="Arial" w:cs="Arial"/>
          <w:b/>
        </w:rPr>
      </w:pPr>
    </w:p>
    <w:p w:rsidR="00433626" w:rsidRDefault="00433626" w:rsidP="009606E6">
      <w:pPr>
        <w:rPr>
          <w:rFonts w:ascii="Arial" w:hAnsi="Arial" w:cs="Arial"/>
          <w:b/>
        </w:rPr>
      </w:pPr>
    </w:p>
    <w:p w:rsidR="00433626" w:rsidRDefault="00433626" w:rsidP="009606E6">
      <w:pPr>
        <w:rPr>
          <w:rFonts w:ascii="Arial" w:hAnsi="Arial" w:cs="Arial"/>
          <w:b/>
        </w:rPr>
      </w:pPr>
    </w:p>
    <w:p w:rsidR="00FD7D5F" w:rsidRPr="009E113F" w:rsidRDefault="00FD7D5F" w:rsidP="009606E6">
      <w:pPr>
        <w:rPr>
          <w:rFonts w:ascii="Arial" w:hAnsi="Arial" w:cs="Arial"/>
          <w:b/>
        </w:rPr>
      </w:pPr>
    </w:p>
    <w:p w:rsidR="005A221C" w:rsidRPr="009E113F" w:rsidRDefault="005A221C" w:rsidP="005A221C">
      <w:pPr>
        <w:jc w:val="center"/>
        <w:rPr>
          <w:rFonts w:ascii="Arial" w:hAnsi="Arial" w:cs="Arial"/>
          <w:b/>
        </w:rPr>
      </w:pPr>
    </w:p>
    <w:p w:rsidR="00015003" w:rsidRPr="009E113F" w:rsidRDefault="00015003" w:rsidP="005A221C">
      <w:pPr>
        <w:jc w:val="center"/>
        <w:rPr>
          <w:rFonts w:ascii="Arial" w:hAnsi="Arial" w:cs="Arial"/>
          <w:b/>
          <w:sz w:val="32"/>
          <w:szCs w:val="32"/>
        </w:rPr>
      </w:pPr>
      <w:r w:rsidRPr="009E113F">
        <w:rPr>
          <w:rFonts w:ascii="Arial" w:hAnsi="Arial" w:cs="Arial"/>
          <w:b/>
          <w:sz w:val="32"/>
          <w:szCs w:val="32"/>
        </w:rPr>
        <w:t>Table of Contents</w:t>
      </w:r>
      <w:bookmarkEnd w:id="1"/>
    </w:p>
    <w:p w:rsidR="005A221C" w:rsidRPr="009E113F" w:rsidRDefault="005A221C" w:rsidP="005A221C">
      <w:pPr>
        <w:jc w:val="center"/>
        <w:rPr>
          <w:rFonts w:ascii="Arial" w:hAnsi="Arial" w:cs="Arial"/>
          <w:b/>
        </w:rPr>
      </w:pPr>
    </w:p>
    <w:p w:rsidR="005A221C" w:rsidRPr="009E113F" w:rsidRDefault="005A221C" w:rsidP="005A221C">
      <w:pPr>
        <w:jc w:val="center"/>
        <w:rPr>
          <w:rFonts w:ascii="Arial" w:hAnsi="Arial" w:cs="Arial"/>
          <w:b/>
        </w:rPr>
      </w:pPr>
    </w:p>
    <w:p w:rsidR="004727F4" w:rsidRPr="00CB3D13" w:rsidRDefault="00F007F1">
      <w:pPr>
        <w:pStyle w:val="TOC1"/>
        <w:tabs>
          <w:tab w:val="left" w:pos="480"/>
          <w:tab w:val="right" w:leader="dot" w:pos="863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 w:rsidRPr="009E113F">
        <w:rPr>
          <w:rFonts w:cs="Arial"/>
          <w:b w:val="0"/>
          <w:bCs w:val="0"/>
          <w:caps w:val="0"/>
        </w:rPr>
        <w:fldChar w:fldCharType="begin"/>
      </w:r>
      <w:r w:rsidRPr="009E113F">
        <w:rPr>
          <w:rFonts w:cs="Arial"/>
          <w:b w:val="0"/>
          <w:bCs w:val="0"/>
          <w:caps w:val="0"/>
        </w:rPr>
        <w:instrText xml:space="preserve"> TOC \o "1-3" \h \z \u </w:instrText>
      </w:r>
      <w:r w:rsidRPr="009E113F">
        <w:rPr>
          <w:rFonts w:cs="Arial"/>
          <w:b w:val="0"/>
          <w:bCs w:val="0"/>
          <w:caps w:val="0"/>
        </w:rPr>
        <w:fldChar w:fldCharType="separate"/>
      </w:r>
      <w:hyperlink w:anchor="_Toc454468235" w:history="1">
        <w:r w:rsidR="004727F4" w:rsidRPr="00060300">
          <w:rPr>
            <w:rStyle w:val="Hyperlink"/>
            <w:noProof/>
          </w:rPr>
          <w:t>1.</w:t>
        </w:r>
        <w:r w:rsidR="004727F4" w:rsidRPr="00CB3D13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4727F4" w:rsidRPr="00060300">
          <w:rPr>
            <w:rStyle w:val="Hyperlink"/>
            <w:noProof/>
          </w:rPr>
          <w:t>Mapping Overview</w:t>
        </w:r>
        <w:r w:rsidR="004727F4">
          <w:rPr>
            <w:noProof/>
            <w:webHidden/>
          </w:rPr>
          <w:tab/>
        </w:r>
        <w:r w:rsidR="004727F4">
          <w:rPr>
            <w:noProof/>
            <w:webHidden/>
          </w:rPr>
          <w:fldChar w:fldCharType="begin"/>
        </w:r>
        <w:r w:rsidR="004727F4">
          <w:rPr>
            <w:noProof/>
            <w:webHidden/>
          </w:rPr>
          <w:instrText xml:space="preserve"> PAGEREF _Toc454468235 \h </w:instrText>
        </w:r>
        <w:r w:rsidR="004727F4">
          <w:rPr>
            <w:noProof/>
            <w:webHidden/>
          </w:rPr>
        </w:r>
        <w:r w:rsidR="004727F4">
          <w:rPr>
            <w:noProof/>
            <w:webHidden/>
          </w:rPr>
          <w:fldChar w:fldCharType="separate"/>
        </w:r>
        <w:r w:rsidR="004727F4">
          <w:rPr>
            <w:noProof/>
            <w:webHidden/>
          </w:rPr>
          <w:t>4</w:t>
        </w:r>
        <w:r w:rsidR="004727F4">
          <w:rPr>
            <w:noProof/>
            <w:webHidden/>
          </w:rPr>
          <w:fldChar w:fldCharType="end"/>
        </w:r>
      </w:hyperlink>
    </w:p>
    <w:p w:rsidR="004727F4" w:rsidRPr="00CB3D13" w:rsidRDefault="00B6270A">
      <w:pPr>
        <w:pStyle w:val="TOC1"/>
        <w:tabs>
          <w:tab w:val="left" w:pos="480"/>
          <w:tab w:val="right" w:leader="dot" w:pos="863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454468236" w:history="1">
        <w:r w:rsidR="004727F4" w:rsidRPr="00060300">
          <w:rPr>
            <w:rStyle w:val="Hyperlink"/>
            <w:noProof/>
          </w:rPr>
          <w:t>2.</w:t>
        </w:r>
        <w:r w:rsidR="004727F4" w:rsidRPr="00CB3D13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4727F4" w:rsidRPr="00060300">
          <w:rPr>
            <w:rStyle w:val="Hyperlink"/>
            <w:noProof/>
          </w:rPr>
          <w:t>Source Tables</w:t>
        </w:r>
        <w:r w:rsidR="004727F4">
          <w:rPr>
            <w:noProof/>
            <w:webHidden/>
          </w:rPr>
          <w:tab/>
        </w:r>
        <w:r w:rsidR="004727F4">
          <w:rPr>
            <w:noProof/>
            <w:webHidden/>
          </w:rPr>
          <w:fldChar w:fldCharType="begin"/>
        </w:r>
        <w:r w:rsidR="004727F4">
          <w:rPr>
            <w:noProof/>
            <w:webHidden/>
          </w:rPr>
          <w:instrText xml:space="preserve"> PAGEREF _Toc454468236 \h </w:instrText>
        </w:r>
        <w:r w:rsidR="004727F4">
          <w:rPr>
            <w:noProof/>
            <w:webHidden/>
          </w:rPr>
        </w:r>
        <w:r w:rsidR="004727F4">
          <w:rPr>
            <w:noProof/>
            <w:webHidden/>
          </w:rPr>
          <w:fldChar w:fldCharType="separate"/>
        </w:r>
        <w:r w:rsidR="004727F4">
          <w:rPr>
            <w:noProof/>
            <w:webHidden/>
          </w:rPr>
          <w:t>5</w:t>
        </w:r>
        <w:r w:rsidR="004727F4">
          <w:rPr>
            <w:noProof/>
            <w:webHidden/>
          </w:rPr>
          <w:fldChar w:fldCharType="end"/>
        </w:r>
      </w:hyperlink>
    </w:p>
    <w:p w:rsidR="004727F4" w:rsidRPr="00CB3D13" w:rsidRDefault="00B6270A">
      <w:pPr>
        <w:pStyle w:val="TOC1"/>
        <w:tabs>
          <w:tab w:val="left" w:pos="480"/>
          <w:tab w:val="right" w:leader="dot" w:pos="863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454468237" w:history="1">
        <w:r w:rsidR="004727F4" w:rsidRPr="00060300">
          <w:rPr>
            <w:rStyle w:val="Hyperlink"/>
            <w:noProof/>
          </w:rPr>
          <w:t>3.</w:t>
        </w:r>
        <w:r w:rsidR="004727F4" w:rsidRPr="00CB3D13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4727F4" w:rsidRPr="00060300">
          <w:rPr>
            <w:rStyle w:val="Hyperlink"/>
            <w:noProof/>
          </w:rPr>
          <w:t>Target Tables</w:t>
        </w:r>
        <w:r w:rsidR="004727F4">
          <w:rPr>
            <w:noProof/>
            <w:webHidden/>
          </w:rPr>
          <w:tab/>
        </w:r>
        <w:r w:rsidR="004727F4">
          <w:rPr>
            <w:noProof/>
            <w:webHidden/>
          </w:rPr>
          <w:fldChar w:fldCharType="begin"/>
        </w:r>
        <w:r w:rsidR="004727F4">
          <w:rPr>
            <w:noProof/>
            <w:webHidden/>
          </w:rPr>
          <w:instrText xml:space="preserve"> PAGEREF _Toc454468237 \h </w:instrText>
        </w:r>
        <w:r w:rsidR="004727F4">
          <w:rPr>
            <w:noProof/>
            <w:webHidden/>
          </w:rPr>
        </w:r>
        <w:r w:rsidR="004727F4">
          <w:rPr>
            <w:noProof/>
            <w:webHidden/>
          </w:rPr>
          <w:fldChar w:fldCharType="separate"/>
        </w:r>
        <w:r w:rsidR="004727F4">
          <w:rPr>
            <w:noProof/>
            <w:webHidden/>
          </w:rPr>
          <w:t>6</w:t>
        </w:r>
        <w:r w:rsidR="004727F4">
          <w:rPr>
            <w:noProof/>
            <w:webHidden/>
          </w:rPr>
          <w:fldChar w:fldCharType="end"/>
        </w:r>
      </w:hyperlink>
    </w:p>
    <w:p w:rsidR="004727F4" w:rsidRPr="00CB3D13" w:rsidRDefault="00B6270A">
      <w:pPr>
        <w:pStyle w:val="TOC1"/>
        <w:tabs>
          <w:tab w:val="left" w:pos="480"/>
          <w:tab w:val="right" w:leader="dot" w:pos="863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454468238" w:history="1">
        <w:r w:rsidR="004727F4" w:rsidRPr="00060300">
          <w:rPr>
            <w:rStyle w:val="Hyperlink"/>
            <w:noProof/>
          </w:rPr>
          <w:t>4.</w:t>
        </w:r>
        <w:r w:rsidR="004727F4" w:rsidRPr="00CB3D13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4727F4" w:rsidRPr="00060300">
          <w:rPr>
            <w:rStyle w:val="Hyperlink"/>
            <w:noProof/>
          </w:rPr>
          <w:t>Lookup Tables</w:t>
        </w:r>
        <w:r w:rsidR="004727F4">
          <w:rPr>
            <w:noProof/>
            <w:webHidden/>
          </w:rPr>
          <w:tab/>
        </w:r>
        <w:r w:rsidR="004727F4">
          <w:rPr>
            <w:noProof/>
            <w:webHidden/>
          </w:rPr>
          <w:fldChar w:fldCharType="begin"/>
        </w:r>
        <w:r w:rsidR="004727F4">
          <w:rPr>
            <w:noProof/>
            <w:webHidden/>
          </w:rPr>
          <w:instrText xml:space="preserve"> PAGEREF _Toc454468238 \h </w:instrText>
        </w:r>
        <w:r w:rsidR="004727F4">
          <w:rPr>
            <w:noProof/>
            <w:webHidden/>
          </w:rPr>
        </w:r>
        <w:r w:rsidR="004727F4">
          <w:rPr>
            <w:noProof/>
            <w:webHidden/>
          </w:rPr>
          <w:fldChar w:fldCharType="separate"/>
        </w:r>
        <w:r w:rsidR="004727F4">
          <w:rPr>
            <w:noProof/>
            <w:webHidden/>
          </w:rPr>
          <w:t>7</w:t>
        </w:r>
        <w:r w:rsidR="004727F4">
          <w:rPr>
            <w:noProof/>
            <w:webHidden/>
          </w:rPr>
          <w:fldChar w:fldCharType="end"/>
        </w:r>
      </w:hyperlink>
    </w:p>
    <w:p w:rsidR="004727F4" w:rsidRPr="00CB3D13" w:rsidRDefault="00B6270A">
      <w:pPr>
        <w:pStyle w:val="TOC1"/>
        <w:tabs>
          <w:tab w:val="left" w:pos="480"/>
          <w:tab w:val="right" w:leader="dot" w:pos="863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454468239" w:history="1">
        <w:r w:rsidR="004727F4" w:rsidRPr="00060300">
          <w:rPr>
            <w:rStyle w:val="Hyperlink"/>
            <w:noProof/>
          </w:rPr>
          <w:t>5.</w:t>
        </w:r>
        <w:r w:rsidR="004727F4" w:rsidRPr="00CB3D13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4727F4" w:rsidRPr="00060300">
          <w:rPr>
            <w:rStyle w:val="Hyperlink"/>
            <w:noProof/>
          </w:rPr>
          <w:t>Business Rules</w:t>
        </w:r>
        <w:r w:rsidR="004727F4">
          <w:rPr>
            <w:noProof/>
            <w:webHidden/>
          </w:rPr>
          <w:tab/>
        </w:r>
        <w:r w:rsidR="004727F4">
          <w:rPr>
            <w:noProof/>
            <w:webHidden/>
          </w:rPr>
          <w:fldChar w:fldCharType="begin"/>
        </w:r>
        <w:r w:rsidR="004727F4">
          <w:rPr>
            <w:noProof/>
            <w:webHidden/>
          </w:rPr>
          <w:instrText xml:space="preserve"> PAGEREF _Toc454468239 \h </w:instrText>
        </w:r>
        <w:r w:rsidR="004727F4">
          <w:rPr>
            <w:noProof/>
            <w:webHidden/>
          </w:rPr>
        </w:r>
        <w:r w:rsidR="004727F4">
          <w:rPr>
            <w:noProof/>
            <w:webHidden/>
          </w:rPr>
          <w:fldChar w:fldCharType="separate"/>
        </w:r>
        <w:r w:rsidR="004727F4">
          <w:rPr>
            <w:noProof/>
            <w:webHidden/>
          </w:rPr>
          <w:t>8</w:t>
        </w:r>
        <w:r w:rsidR="004727F4">
          <w:rPr>
            <w:noProof/>
            <w:webHidden/>
          </w:rPr>
          <w:fldChar w:fldCharType="end"/>
        </w:r>
      </w:hyperlink>
    </w:p>
    <w:p w:rsidR="004727F4" w:rsidRPr="00CB3D13" w:rsidRDefault="00B6270A">
      <w:pPr>
        <w:pStyle w:val="TOC1"/>
        <w:tabs>
          <w:tab w:val="left" w:pos="480"/>
          <w:tab w:val="right" w:leader="dot" w:pos="863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454468240" w:history="1">
        <w:r w:rsidR="004727F4" w:rsidRPr="00060300">
          <w:rPr>
            <w:rStyle w:val="Hyperlink"/>
            <w:noProof/>
          </w:rPr>
          <w:t>6.</w:t>
        </w:r>
        <w:r w:rsidR="004727F4" w:rsidRPr="00CB3D13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4727F4" w:rsidRPr="00060300">
          <w:rPr>
            <w:rStyle w:val="Hyperlink"/>
            <w:noProof/>
          </w:rPr>
          <w:t>Mapping Design</w:t>
        </w:r>
        <w:r w:rsidR="004727F4">
          <w:rPr>
            <w:noProof/>
            <w:webHidden/>
          </w:rPr>
          <w:tab/>
        </w:r>
        <w:r w:rsidR="004727F4">
          <w:rPr>
            <w:noProof/>
            <w:webHidden/>
          </w:rPr>
          <w:fldChar w:fldCharType="begin"/>
        </w:r>
        <w:r w:rsidR="004727F4">
          <w:rPr>
            <w:noProof/>
            <w:webHidden/>
          </w:rPr>
          <w:instrText xml:space="preserve"> PAGEREF _Toc454468240 \h </w:instrText>
        </w:r>
        <w:r w:rsidR="004727F4">
          <w:rPr>
            <w:noProof/>
            <w:webHidden/>
          </w:rPr>
        </w:r>
        <w:r w:rsidR="004727F4">
          <w:rPr>
            <w:noProof/>
            <w:webHidden/>
          </w:rPr>
          <w:fldChar w:fldCharType="separate"/>
        </w:r>
        <w:r w:rsidR="004727F4">
          <w:rPr>
            <w:noProof/>
            <w:webHidden/>
          </w:rPr>
          <w:t>9</w:t>
        </w:r>
        <w:r w:rsidR="004727F4">
          <w:rPr>
            <w:noProof/>
            <w:webHidden/>
          </w:rPr>
          <w:fldChar w:fldCharType="end"/>
        </w:r>
      </w:hyperlink>
    </w:p>
    <w:p w:rsidR="004727F4" w:rsidRPr="00CB3D13" w:rsidRDefault="00B6270A">
      <w:pPr>
        <w:pStyle w:val="TOC1"/>
        <w:tabs>
          <w:tab w:val="left" w:pos="480"/>
          <w:tab w:val="right" w:leader="dot" w:pos="863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454468241" w:history="1">
        <w:r w:rsidR="004727F4" w:rsidRPr="00060300">
          <w:rPr>
            <w:rStyle w:val="Hyperlink"/>
            <w:noProof/>
          </w:rPr>
          <w:t>7.</w:t>
        </w:r>
        <w:r w:rsidR="004727F4" w:rsidRPr="00CB3D13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4727F4" w:rsidRPr="00060300">
          <w:rPr>
            <w:rStyle w:val="Hyperlink"/>
            <w:noProof/>
          </w:rPr>
          <w:t>TRANSFORMATION Details</w:t>
        </w:r>
        <w:r w:rsidR="004727F4">
          <w:rPr>
            <w:noProof/>
            <w:webHidden/>
          </w:rPr>
          <w:tab/>
        </w:r>
        <w:r w:rsidR="004727F4">
          <w:rPr>
            <w:noProof/>
            <w:webHidden/>
          </w:rPr>
          <w:fldChar w:fldCharType="begin"/>
        </w:r>
        <w:r w:rsidR="004727F4">
          <w:rPr>
            <w:noProof/>
            <w:webHidden/>
          </w:rPr>
          <w:instrText xml:space="preserve"> PAGEREF _Toc454468241 \h </w:instrText>
        </w:r>
        <w:r w:rsidR="004727F4">
          <w:rPr>
            <w:noProof/>
            <w:webHidden/>
          </w:rPr>
        </w:r>
        <w:r w:rsidR="004727F4">
          <w:rPr>
            <w:noProof/>
            <w:webHidden/>
          </w:rPr>
          <w:fldChar w:fldCharType="separate"/>
        </w:r>
        <w:r w:rsidR="004727F4">
          <w:rPr>
            <w:noProof/>
            <w:webHidden/>
          </w:rPr>
          <w:t>10</w:t>
        </w:r>
        <w:r w:rsidR="004727F4">
          <w:rPr>
            <w:noProof/>
            <w:webHidden/>
          </w:rPr>
          <w:fldChar w:fldCharType="end"/>
        </w:r>
      </w:hyperlink>
    </w:p>
    <w:p w:rsidR="004727F4" w:rsidRPr="00CB3D13" w:rsidRDefault="00B6270A">
      <w:pPr>
        <w:pStyle w:val="TOC1"/>
        <w:tabs>
          <w:tab w:val="left" w:pos="480"/>
          <w:tab w:val="right" w:leader="dot" w:pos="863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454468242" w:history="1">
        <w:r w:rsidR="004727F4" w:rsidRPr="00060300">
          <w:rPr>
            <w:rStyle w:val="Hyperlink"/>
            <w:noProof/>
          </w:rPr>
          <w:t>8.</w:t>
        </w:r>
        <w:r w:rsidR="004727F4" w:rsidRPr="00CB3D13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4727F4" w:rsidRPr="00060300">
          <w:rPr>
            <w:rStyle w:val="Hyperlink"/>
            <w:noProof/>
          </w:rPr>
          <w:t>Test Case Details</w:t>
        </w:r>
        <w:r w:rsidR="004727F4">
          <w:rPr>
            <w:noProof/>
            <w:webHidden/>
          </w:rPr>
          <w:tab/>
        </w:r>
        <w:r w:rsidR="004727F4">
          <w:rPr>
            <w:noProof/>
            <w:webHidden/>
          </w:rPr>
          <w:fldChar w:fldCharType="begin"/>
        </w:r>
        <w:r w:rsidR="004727F4">
          <w:rPr>
            <w:noProof/>
            <w:webHidden/>
          </w:rPr>
          <w:instrText xml:space="preserve"> PAGEREF _Toc454468242 \h </w:instrText>
        </w:r>
        <w:r w:rsidR="004727F4">
          <w:rPr>
            <w:noProof/>
            <w:webHidden/>
          </w:rPr>
        </w:r>
        <w:r w:rsidR="004727F4">
          <w:rPr>
            <w:noProof/>
            <w:webHidden/>
          </w:rPr>
          <w:fldChar w:fldCharType="separate"/>
        </w:r>
        <w:r w:rsidR="004727F4">
          <w:rPr>
            <w:noProof/>
            <w:webHidden/>
          </w:rPr>
          <w:t>11</w:t>
        </w:r>
        <w:r w:rsidR="004727F4">
          <w:rPr>
            <w:noProof/>
            <w:webHidden/>
          </w:rPr>
          <w:fldChar w:fldCharType="end"/>
        </w:r>
      </w:hyperlink>
    </w:p>
    <w:p w:rsidR="00712D5A" w:rsidRPr="009E113F" w:rsidRDefault="00F007F1" w:rsidP="00444D7A">
      <w:pPr>
        <w:ind w:right="-1800"/>
        <w:rPr>
          <w:rFonts w:ascii="Arial" w:hAnsi="Arial" w:cs="Arial"/>
        </w:rPr>
      </w:pPr>
      <w:r w:rsidRPr="009E113F">
        <w:rPr>
          <w:rFonts w:ascii="Arial" w:hAnsi="Arial" w:cs="Arial"/>
          <w:b/>
          <w:bCs/>
          <w:caps/>
          <w:szCs w:val="20"/>
        </w:rPr>
        <w:fldChar w:fldCharType="end"/>
      </w:r>
    </w:p>
    <w:p w:rsidR="00E21EA8" w:rsidRPr="009E113F" w:rsidRDefault="00E21EA8" w:rsidP="00444D7A">
      <w:pPr>
        <w:ind w:right="-1800"/>
        <w:rPr>
          <w:rFonts w:ascii="Arial" w:hAnsi="Arial" w:cs="Arial"/>
        </w:rPr>
      </w:pPr>
    </w:p>
    <w:p w:rsidR="00E21EA8" w:rsidRPr="009E113F" w:rsidRDefault="00E21EA8" w:rsidP="00444D7A">
      <w:pPr>
        <w:ind w:right="-1800"/>
        <w:rPr>
          <w:rFonts w:ascii="Arial" w:hAnsi="Arial" w:cs="Arial"/>
        </w:rPr>
      </w:pPr>
    </w:p>
    <w:p w:rsidR="00E21EA8" w:rsidRPr="009E113F" w:rsidRDefault="00E21EA8" w:rsidP="00444D7A">
      <w:pPr>
        <w:ind w:right="-1800"/>
        <w:rPr>
          <w:rFonts w:ascii="Arial" w:hAnsi="Arial" w:cs="Arial"/>
        </w:rPr>
      </w:pPr>
    </w:p>
    <w:p w:rsidR="00E21EA8" w:rsidRPr="009E113F" w:rsidRDefault="00E21EA8" w:rsidP="00444D7A">
      <w:pPr>
        <w:ind w:right="-1800"/>
        <w:rPr>
          <w:rFonts w:ascii="Arial" w:hAnsi="Arial" w:cs="Arial"/>
        </w:rPr>
      </w:pPr>
    </w:p>
    <w:p w:rsidR="00E21EA8" w:rsidRPr="009E113F" w:rsidRDefault="00E21EA8" w:rsidP="00444D7A">
      <w:pPr>
        <w:ind w:right="-1800"/>
        <w:rPr>
          <w:rFonts w:ascii="Arial" w:hAnsi="Arial" w:cs="Arial"/>
        </w:rPr>
      </w:pPr>
    </w:p>
    <w:p w:rsidR="00E21EA8" w:rsidRPr="009E113F" w:rsidRDefault="00E21EA8" w:rsidP="00444D7A">
      <w:pPr>
        <w:ind w:right="-1800"/>
        <w:rPr>
          <w:rFonts w:ascii="Arial" w:hAnsi="Arial" w:cs="Arial"/>
        </w:rPr>
      </w:pPr>
    </w:p>
    <w:p w:rsidR="00E21EA8" w:rsidRPr="009E113F" w:rsidRDefault="00E21EA8" w:rsidP="00444D7A">
      <w:pPr>
        <w:ind w:right="-1800"/>
        <w:rPr>
          <w:rFonts w:ascii="Arial" w:hAnsi="Arial" w:cs="Arial"/>
        </w:rPr>
      </w:pPr>
    </w:p>
    <w:p w:rsidR="00E21EA8" w:rsidRPr="009E113F" w:rsidRDefault="00E21EA8" w:rsidP="00444D7A">
      <w:pPr>
        <w:ind w:right="-1800"/>
        <w:rPr>
          <w:rFonts w:ascii="Arial" w:hAnsi="Arial" w:cs="Arial"/>
        </w:rPr>
      </w:pPr>
    </w:p>
    <w:p w:rsidR="00E21EA8" w:rsidRPr="009E113F" w:rsidRDefault="00E21EA8" w:rsidP="00444D7A">
      <w:pPr>
        <w:ind w:right="-1800"/>
        <w:rPr>
          <w:rFonts w:ascii="Arial" w:hAnsi="Arial" w:cs="Arial"/>
        </w:rPr>
      </w:pPr>
    </w:p>
    <w:p w:rsidR="00E21EA8" w:rsidRPr="009E113F" w:rsidRDefault="00E21EA8" w:rsidP="00444D7A">
      <w:pPr>
        <w:ind w:right="-1800"/>
        <w:rPr>
          <w:rFonts w:ascii="Arial" w:hAnsi="Arial" w:cs="Arial"/>
        </w:rPr>
      </w:pPr>
    </w:p>
    <w:p w:rsidR="00E21EA8" w:rsidRPr="009E113F" w:rsidRDefault="00E21EA8" w:rsidP="00444D7A">
      <w:pPr>
        <w:ind w:right="-1800"/>
        <w:rPr>
          <w:rFonts w:ascii="Arial" w:hAnsi="Arial" w:cs="Arial"/>
        </w:rPr>
      </w:pPr>
    </w:p>
    <w:p w:rsidR="00E21EA8" w:rsidRPr="009E113F" w:rsidRDefault="00E21EA8" w:rsidP="00444D7A">
      <w:pPr>
        <w:ind w:right="-1800"/>
        <w:rPr>
          <w:rFonts w:ascii="Arial" w:hAnsi="Arial" w:cs="Arial"/>
        </w:rPr>
      </w:pPr>
    </w:p>
    <w:p w:rsidR="00E21EA8" w:rsidRPr="009E113F" w:rsidRDefault="00E21EA8" w:rsidP="00444D7A">
      <w:pPr>
        <w:ind w:right="-1800"/>
        <w:rPr>
          <w:rFonts w:ascii="Arial" w:hAnsi="Arial" w:cs="Arial"/>
        </w:rPr>
      </w:pPr>
    </w:p>
    <w:p w:rsidR="00E21EA8" w:rsidRPr="009E113F" w:rsidRDefault="00E21EA8" w:rsidP="00444D7A">
      <w:pPr>
        <w:ind w:right="-1800"/>
        <w:rPr>
          <w:rFonts w:ascii="Arial" w:hAnsi="Arial" w:cs="Arial"/>
        </w:rPr>
      </w:pPr>
    </w:p>
    <w:p w:rsidR="00E21EA8" w:rsidRDefault="00E21EA8" w:rsidP="00444D7A">
      <w:pPr>
        <w:ind w:right="-1800"/>
        <w:rPr>
          <w:rFonts w:ascii="Arial" w:hAnsi="Arial" w:cs="Arial"/>
        </w:rPr>
      </w:pPr>
    </w:p>
    <w:p w:rsidR="0023365B" w:rsidRDefault="0023365B" w:rsidP="00444D7A">
      <w:pPr>
        <w:ind w:right="-1800"/>
        <w:rPr>
          <w:rFonts w:ascii="Arial" w:hAnsi="Arial" w:cs="Arial"/>
        </w:rPr>
      </w:pPr>
    </w:p>
    <w:p w:rsidR="0023365B" w:rsidRDefault="0023365B" w:rsidP="00444D7A">
      <w:pPr>
        <w:ind w:right="-1800"/>
        <w:rPr>
          <w:rFonts w:ascii="Arial" w:hAnsi="Arial" w:cs="Arial"/>
        </w:rPr>
      </w:pPr>
    </w:p>
    <w:p w:rsidR="0023365B" w:rsidRDefault="0023365B" w:rsidP="00444D7A">
      <w:pPr>
        <w:ind w:right="-1800"/>
        <w:rPr>
          <w:rFonts w:ascii="Arial" w:hAnsi="Arial" w:cs="Arial"/>
        </w:rPr>
      </w:pPr>
    </w:p>
    <w:p w:rsidR="009325D3" w:rsidRDefault="009325D3" w:rsidP="00444D7A">
      <w:pPr>
        <w:ind w:right="-1800"/>
        <w:rPr>
          <w:rFonts w:ascii="Arial" w:hAnsi="Arial" w:cs="Arial"/>
        </w:rPr>
      </w:pPr>
    </w:p>
    <w:p w:rsidR="009325D3" w:rsidRDefault="009325D3" w:rsidP="00444D7A">
      <w:pPr>
        <w:ind w:right="-1800"/>
        <w:rPr>
          <w:rFonts w:ascii="Arial" w:hAnsi="Arial" w:cs="Arial"/>
        </w:rPr>
      </w:pPr>
    </w:p>
    <w:p w:rsidR="009325D3" w:rsidRDefault="009325D3" w:rsidP="00444D7A">
      <w:pPr>
        <w:ind w:right="-1800"/>
        <w:rPr>
          <w:rFonts w:ascii="Arial" w:hAnsi="Arial" w:cs="Arial"/>
        </w:rPr>
      </w:pPr>
    </w:p>
    <w:p w:rsidR="009325D3" w:rsidRDefault="009325D3" w:rsidP="00444D7A">
      <w:pPr>
        <w:ind w:right="-1800"/>
        <w:rPr>
          <w:rFonts w:ascii="Arial" w:hAnsi="Arial" w:cs="Arial"/>
        </w:rPr>
      </w:pPr>
    </w:p>
    <w:p w:rsidR="0023365B" w:rsidRDefault="0023365B" w:rsidP="00444D7A">
      <w:pPr>
        <w:ind w:right="-1800"/>
        <w:rPr>
          <w:rFonts w:ascii="Arial" w:hAnsi="Arial" w:cs="Arial"/>
        </w:rPr>
      </w:pPr>
    </w:p>
    <w:p w:rsidR="0023365B" w:rsidRPr="009E113F" w:rsidRDefault="0023365B" w:rsidP="00444D7A">
      <w:pPr>
        <w:ind w:right="-1800"/>
        <w:rPr>
          <w:rFonts w:ascii="Arial" w:hAnsi="Arial" w:cs="Arial"/>
        </w:rPr>
      </w:pPr>
    </w:p>
    <w:p w:rsidR="00E21EA8" w:rsidRPr="009E113F" w:rsidRDefault="00E21EA8" w:rsidP="00444D7A">
      <w:pPr>
        <w:ind w:right="-1800"/>
        <w:rPr>
          <w:rFonts w:ascii="Arial" w:hAnsi="Arial" w:cs="Arial"/>
        </w:rPr>
      </w:pPr>
    </w:p>
    <w:p w:rsidR="00E21EA8" w:rsidRPr="009E113F" w:rsidRDefault="00E21EA8" w:rsidP="00444D7A">
      <w:pPr>
        <w:ind w:right="-1800"/>
        <w:rPr>
          <w:rFonts w:ascii="Arial" w:hAnsi="Arial" w:cs="Arial"/>
        </w:rPr>
      </w:pPr>
    </w:p>
    <w:p w:rsidR="00433626" w:rsidRDefault="00433626" w:rsidP="00433626">
      <w:pPr>
        <w:pStyle w:val="Heading1"/>
        <w:ind w:left="540"/>
        <w:rPr>
          <w:bCs w:val="0"/>
          <w:color w:val="333333"/>
          <w:kern w:val="0"/>
          <w:sz w:val="28"/>
          <w:szCs w:val="28"/>
        </w:rPr>
      </w:pPr>
    </w:p>
    <w:p w:rsidR="00E21EA8" w:rsidRPr="00A93014" w:rsidRDefault="00E21EA8" w:rsidP="002E6596">
      <w:pPr>
        <w:pStyle w:val="Heading1"/>
        <w:numPr>
          <w:ilvl w:val="0"/>
          <w:numId w:val="3"/>
        </w:numPr>
        <w:rPr>
          <w:bCs w:val="0"/>
          <w:color w:val="333333"/>
          <w:kern w:val="0"/>
          <w:sz w:val="28"/>
          <w:szCs w:val="28"/>
        </w:rPr>
      </w:pPr>
      <w:bookmarkStart w:id="2" w:name="_Toc454468235"/>
      <w:r w:rsidRPr="00A93014">
        <w:rPr>
          <w:bCs w:val="0"/>
          <w:color w:val="333333"/>
          <w:kern w:val="0"/>
          <w:sz w:val="28"/>
          <w:szCs w:val="28"/>
        </w:rPr>
        <w:t xml:space="preserve">Mapping </w:t>
      </w:r>
      <w:r w:rsidR="0011007A" w:rsidRPr="00A93014">
        <w:rPr>
          <w:bCs w:val="0"/>
          <w:color w:val="333333"/>
          <w:kern w:val="0"/>
          <w:sz w:val="28"/>
          <w:szCs w:val="28"/>
        </w:rPr>
        <w:t>Overview</w:t>
      </w:r>
      <w:bookmarkEnd w:id="2"/>
    </w:p>
    <w:p w:rsidR="00CF3DDD" w:rsidRPr="009E113F" w:rsidRDefault="00CF3DDD" w:rsidP="00CF3DDD">
      <w:pPr>
        <w:rPr>
          <w:rFonts w:ascii="Arial" w:hAnsi="Arial" w:cs="Arial"/>
        </w:rPr>
      </w:pPr>
    </w:p>
    <w:p w:rsidR="00CF3DDD" w:rsidRPr="009E113F" w:rsidRDefault="00CF3DDD" w:rsidP="00CF3DDD">
      <w:pPr>
        <w:rPr>
          <w:rFonts w:ascii="Arial" w:hAnsi="Arial" w:cs="Arial"/>
        </w:rPr>
      </w:pPr>
    </w:p>
    <w:p w:rsidR="004D245E" w:rsidRPr="00A93014" w:rsidRDefault="00AA17E4" w:rsidP="004D245E">
      <w:pPr>
        <w:tabs>
          <w:tab w:val="left" w:pos="1350"/>
        </w:tabs>
        <w:spacing w:line="360" w:lineRule="auto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This </w:t>
      </w:r>
      <w:r w:rsidR="004C7205">
        <w:rPr>
          <w:rFonts w:ascii="Arial" w:hAnsi="Arial" w:cs="Arial"/>
          <w:color w:val="333333"/>
          <w:sz w:val="22"/>
          <w:szCs w:val="22"/>
        </w:rPr>
        <w:fldChar w:fldCharType="begin"/>
      </w:r>
      <w:r w:rsidR="004C7205">
        <w:rPr>
          <w:rFonts w:ascii="Arial" w:hAnsi="Arial" w:cs="Arial"/>
          <w:color w:val="333333"/>
          <w:sz w:val="22"/>
          <w:szCs w:val="22"/>
        </w:rPr>
        <w:instrText xml:space="preserve"> DOCPROPERTY  template_name  \* MERGEFORMAT </w:instrText>
      </w:r>
      <w:r w:rsidR="004C7205">
        <w:rPr>
          <w:rFonts w:ascii="Arial" w:hAnsi="Arial" w:cs="Arial"/>
          <w:color w:val="333333"/>
          <w:sz w:val="22"/>
          <w:szCs w:val="22"/>
        </w:rPr>
        <w:fldChar w:fldCharType="separate"/>
      </w:r>
      <w:r w:rsidR="004C7205">
        <w:rPr>
          <w:rFonts w:ascii="Arial" w:hAnsi="Arial" w:cs="Arial"/>
          <w:color w:val="333333"/>
          <w:sz w:val="22"/>
          <w:szCs w:val="22"/>
        </w:rPr>
        <w:t>Baloise_POC_Template2</w:t>
      </w:r>
      <w:r w:rsidR="004C7205">
        <w:rPr>
          <w:rFonts w:ascii="Arial" w:hAnsi="Arial" w:cs="Arial"/>
          <w:color w:val="333333"/>
          <w:sz w:val="22"/>
          <w:szCs w:val="22"/>
        </w:rPr>
        <w:fldChar w:fldCharType="end"/>
      </w:r>
      <w:r w:rsidR="00686FC4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mapping</w:t>
      </w:r>
      <w:r w:rsidR="002348DE">
        <w:rPr>
          <w:rFonts w:ascii="Arial" w:hAnsi="Arial" w:cs="Arial"/>
          <w:color w:val="333333"/>
          <w:sz w:val="22"/>
          <w:szCs w:val="22"/>
        </w:rPr>
        <w:t xml:space="preserve">/package </w:t>
      </w:r>
      <w:r>
        <w:rPr>
          <w:rFonts w:ascii="Arial" w:hAnsi="Arial" w:cs="Arial"/>
          <w:color w:val="333333"/>
          <w:sz w:val="22"/>
          <w:szCs w:val="22"/>
        </w:rPr>
        <w:t xml:space="preserve">will </w:t>
      </w:r>
      <w:r w:rsidR="002348DE">
        <w:rPr>
          <w:rFonts w:ascii="Arial" w:hAnsi="Arial" w:cs="Arial"/>
          <w:color w:val="333333"/>
          <w:sz w:val="22"/>
          <w:szCs w:val="22"/>
        </w:rPr>
        <w:t>load the</w:t>
      </w:r>
      <w:r w:rsidR="00595E26">
        <w:rPr>
          <w:rFonts w:ascii="Arial" w:hAnsi="Arial" w:cs="Arial"/>
          <w:color w:val="333333"/>
          <w:sz w:val="22"/>
          <w:szCs w:val="22"/>
        </w:rPr>
        <w:t xml:space="preserve"> </w:t>
      </w:r>
      <w:r w:rsidR="00595E26">
        <w:rPr>
          <w:rFonts w:ascii="Arial" w:hAnsi="Arial" w:cs="Arial"/>
          <w:color w:val="333333"/>
          <w:sz w:val="22"/>
          <w:szCs w:val="22"/>
        </w:rPr>
        <w:fldChar w:fldCharType="begin"/>
      </w:r>
      <w:r w:rsidR="00595E26">
        <w:rPr>
          <w:rFonts w:ascii="Arial" w:hAnsi="Arial" w:cs="Arial"/>
          <w:color w:val="333333"/>
          <w:sz w:val="22"/>
          <w:szCs w:val="22"/>
        </w:rPr>
        <w:instrText xml:space="preserve"> DOCPROPERTY  tgt_tbl_business_names  \* MERGEFORMAT </w:instrText>
      </w:r>
      <w:r w:rsidR="00595E26">
        <w:rPr>
          <w:rFonts w:ascii="Arial" w:hAnsi="Arial" w:cs="Arial"/>
          <w:color w:val="333333"/>
          <w:sz w:val="22"/>
          <w:szCs w:val="22"/>
        </w:rPr>
        <w:fldChar w:fldCharType="separate"/>
      </w:r>
      <w:r w:rsidR="00595E26">
        <w:rPr>
          <w:rFonts w:ascii="Arial" w:hAnsi="Arial" w:cs="Arial"/>
          <w:color w:val="333333"/>
          <w:sz w:val="22"/>
          <w:szCs w:val="22"/>
        </w:rPr>
        <w:t/>
      </w:r>
      <w:r w:rsidR="00595E26">
        <w:rPr>
          <w:rFonts w:ascii="Arial" w:hAnsi="Arial" w:cs="Arial"/>
          <w:color w:val="333333"/>
          <w:sz w:val="22"/>
          <w:szCs w:val="22"/>
        </w:rPr>
        <w:fldChar w:fldCharType="end"/>
      </w:r>
      <w:r w:rsidR="002348DE">
        <w:rPr>
          <w:rFonts w:ascii="Arial" w:hAnsi="Arial" w:cs="Arial"/>
          <w:color w:val="333333"/>
          <w:sz w:val="22"/>
          <w:szCs w:val="22"/>
        </w:rPr>
        <w:t xml:space="preserve"> data into</w:t>
      </w:r>
      <w:r>
        <w:rPr>
          <w:rFonts w:ascii="Arial" w:hAnsi="Arial" w:cs="Arial"/>
          <w:color w:val="333333"/>
          <w:sz w:val="22"/>
          <w:szCs w:val="22"/>
        </w:rPr>
        <w:t xml:space="preserve"> table </w:t>
      </w:r>
      <w:r w:rsidR="007E6A52">
        <w:rPr>
          <w:rFonts w:ascii="Arial" w:hAnsi="Arial" w:cs="Arial"/>
          <w:color w:val="333333"/>
          <w:sz w:val="22"/>
          <w:szCs w:val="22"/>
        </w:rPr>
        <w:fldChar w:fldCharType="begin"/>
      </w:r>
      <w:r w:rsidR="007E6A52">
        <w:rPr>
          <w:rFonts w:ascii="Arial" w:hAnsi="Arial" w:cs="Arial"/>
          <w:color w:val="333333"/>
          <w:sz w:val="22"/>
          <w:szCs w:val="22"/>
        </w:rPr>
        <w:instrText xml:space="preserve"> DOCPROPERTY  tgt_table_names  \* MERGEFORMAT </w:instrText>
      </w:r>
      <w:r w:rsidR="007E6A52">
        <w:rPr>
          <w:rFonts w:ascii="Arial" w:hAnsi="Arial" w:cs="Arial"/>
          <w:color w:val="333333"/>
          <w:sz w:val="22"/>
          <w:szCs w:val="22"/>
        </w:rPr>
        <w:fldChar w:fldCharType="separate"/>
      </w:r>
      <w:r w:rsidR="007E6A52">
        <w:rPr>
          <w:rFonts w:ascii="Arial" w:hAnsi="Arial" w:cs="Arial"/>
          <w:color w:val="333333"/>
          <w:sz w:val="22"/>
          <w:szCs w:val="22"/>
        </w:rPr>
        <w:t>CONTRACT</w:t>
      </w:r>
      <w:r w:rsidR="007E6A52">
        <w:rPr>
          <w:rFonts w:ascii="Arial" w:hAnsi="Arial" w:cs="Arial"/>
          <w:color w:val="333333"/>
          <w:sz w:val="22"/>
          <w:szCs w:val="22"/>
        </w:rPr>
        <w:fldChar w:fldCharType="end"/>
      </w:r>
      <w:r w:rsidR="002348D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 xml:space="preserve">from </w:t>
      </w:r>
      <w:r w:rsidR="00595E26">
        <w:rPr>
          <w:rFonts w:ascii="Arial" w:hAnsi="Arial" w:cs="Arial"/>
          <w:color w:val="333333"/>
          <w:sz w:val="22"/>
          <w:szCs w:val="22"/>
        </w:rPr>
        <w:fldChar w:fldCharType="begin"/>
      </w:r>
      <w:r w:rsidR="00595E26">
        <w:rPr>
          <w:rFonts w:ascii="Arial" w:hAnsi="Arial" w:cs="Arial"/>
          <w:color w:val="333333"/>
          <w:sz w:val="22"/>
          <w:szCs w:val="22"/>
        </w:rPr>
        <w:instrText xml:space="preserve"> DOCPROPERTY  db_details  \* MERGEFORMAT </w:instrText>
      </w:r>
      <w:r w:rsidR="00595E26">
        <w:rPr>
          <w:rFonts w:ascii="Arial" w:hAnsi="Arial" w:cs="Arial"/>
          <w:color w:val="333333"/>
          <w:sz w:val="22"/>
          <w:szCs w:val="22"/>
        </w:rPr>
        <w:fldChar w:fldCharType="separate"/>
      </w:r>
      <w:r w:rsidR="00595E26">
        <w:rPr>
          <w:rFonts w:ascii="Arial" w:hAnsi="Arial" w:cs="Arial"/>
          <w:color w:val="333333"/>
          <w:sz w:val="22"/>
          <w:szCs w:val="22"/>
        </w:rPr>
        <w:t>172.25.164.63/POC_DATA</w:t>
      </w:r>
      <w:r w:rsidR="00595E26">
        <w:rPr>
          <w:rFonts w:ascii="Arial" w:hAnsi="Arial" w:cs="Arial"/>
          <w:color w:val="333333"/>
          <w:sz w:val="22"/>
          <w:szCs w:val="22"/>
        </w:rPr>
        <w:fldChar w:fldCharType="end"/>
      </w:r>
      <w:r>
        <w:rPr>
          <w:rFonts w:ascii="Arial" w:hAnsi="Arial" w:cs="Arial"/>
          <w:color w:val="333333"/>
          <w:sz w:val="22"/>
          <w:szCs w:val="22"/>
        </w:rPr>
        <w:t xml:space="preserve"> system. </w:t>
      </w:r>
    </w:p>
    <w:p w:rsidR="00F978A1" w:rsidRPr="009E113F" w:rsidRDefault="00F978A1" w:rsidP="007E29DC">
      <w:pPr>
        <w:spacing w:line="360" w:lineRule="auto"/>
        <w:rPr>
          <w:rFonts w:ascii="Arial" w:hAnsi="Arial" w:cs="Arial"/>
        </w:rPr>
      </w:pPr>
    </w:p>
    <w:tbl>
      <w:tblPr>
        <w:tblW w:w="51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26"/>
        <w:gridCol w:w="4682"/>
      </w:tblGrid>
      <w:tr w:rsidR="00FB5062" w:rsidRPr="005D0697" w:rsidTr="00B8641E">
        <w:trPr>
          <w:trHeight w:val="413"/>
        </w:trPr>
        <w:tc>
          <w:tcPr>
            <w:tcW w:w="2430" w:type="pct"/>
            <w:shd w:val="clear" w:color="auto" w:fill="auto"/>
            <w:vAlign w:val="center"/>
          </w:tcPr>
          <w:p w:rsidR="00FB5062" w:rsidRPr="005D0697" w:rsidRDefault="00A93014" w:rsidP="005D0697">
            <w:pPr>
              <w:spacing w:line="360" w:lineRule="auto"/>
              <w:rPr>
                <w:rFonts w:ascii="Arial" w:hAnsi="Arial" w:cs="Arial"/>
                <w:b/>
                <w:color w:val="333333"/>
              </w:rPr>
            </w:pPr>
            <w:r w:rsidRPr="005D0697">
              <w:rPr>
                <w:rFonts w:ascii="Arial" w:hAnsi="Arial" w:cs="Arial"/>
                <w:b/>
                <w:color w:val="333333"/>
              </w:rPr>
              <w:t>SOURCE</w:t>
            </w:r>
          </w:p>
        </w:tc>
        <w:tc>
          <w:tcPr>
            <w:tcW w:w="2570" w:type="pct"/>
          </w:tcPr>
          <w:p w:rsidR="00FB5062" w:rsidRPr="005D0697" w:rsidRDefault="008D42C8" w:rsidP="008D42C8">
            <w:pPr>
              <w:spacing w:line="360" w:lineRule="auto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instrText xml:space="preserve"> DOCPROPERTY  src_table_names  \* MERGEFORMAT </w:instrTex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t/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fldChar w:fldCharType="end"/>
            </w:r>
          </w:p>
        </w:tc>
      </w:tr>
      <w:tr w:rsidR="00FB5062" w:rsidRPr="005D0697" w:rsidTr="00B8641E">
        <w:tc>
          <w:tcPr>
            <w:tcW w:w="2430" w:type="pct"/>
            <w:shd w:val="clear" w:color="auto" w:fill="auto"/>
            <w:vAlign w:val="center"/>
          </w:tcPr>
          <w:p w:rsidR="00FB5062" w:rsidRPr="005D0697" w:rsidRDefault="00A93014" w:rsidP="005D0697">
            <w:pPr>
              <w:spacing w:line="360" w:lineRule="auto"/>
              <w:rPr>
                <w:rFonts w:ascii="Arial" w:hAnsi="Arial" w:cs="Arial"/>
                <w:b/>
                <w:color w:val="333333"/>
              </w:rPr>
            </w:pPr>
            <w:r w:rsidRPr="005D0697">
              <w:rPr>
                <w:rFonts w:ascii="Arial" w:hAnsi="Arial" w:cs="Arial"/>
                <w:b/>
                <w:color w:val="333333"/>
              </w:rPr>
              <w:t>TARGET</w:t>
            </w:r>
          </w:p>
        </w:tc>
        <w:tc>
          <w:tcPr>
            <w:tcW w:w="2570" w:type="pct"/>
          </w:tcPr>
          <w:p w:rsidR="00FB5062" w:rsidRPr="005D0697" w:rsidRDefault="008D42C8" w:rsidP="008D42C8">
            <w:pPr>
              <w:spacing w:line="360" w:lineRule="auto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instrText xml:space="preserve"> DOCPROPERTY  tgt_table_names  \* MERGEFORMAT </w:instrTex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t>CONTRACT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fldChar w:fldCharType="end"/>
            </w:r>
          </w:p>
        </w:tc>
      </w:tr>
      <w:tr w:rsidR="00FB5062" w:rsidRPr="005D0697" w:rsidTr="00B8641E">
        <w:tc>
          <w:tcPr>
            <w:tcW w:w="2430" w:type="pct"/>
            <w:shd w:val="clear" w:color="auto" w:fill="auto"/>
            <w:vAlign w:val="center"/>
          </w:tcPr>
          <w:p w:rsidR="00FB5062" w:rsidRPr="005D0697" w:rsidRDefault="002348DE" w:rsidP="005D0697">
            <w:pPr>
              <w:spacing w:line="360" w:lineRule="auto"/>
              <w:rPr>
                <w:rFonts w:ascii="Arial" w:hAnsi="Arial" w:cs="Arial"/>
                <w:b/>
                <w:color w:val="333333"/>
              </w:rPr>
            </w:pPr>
            <w:r>
              <w:rPr>
                <w:rFonts w:ascii="Arial" w:hAnsi="Arial" w:cs="Arial"/>
                <w:b/>
                <w:color w:val="333333"/>
              </w:rPr>
              <w:t xml:space="preserve">LOOKUP </w:t>
            </w:r>
          </w:p>
        </w:tc>
        <w:tc>
          <w:tcPr>
            <w:tcW w:w="2570" w:type="pct"/>
          </w:tcPr>
          <w:p w:rsidR="00FB5062" w:rsidRPr="005D0697" w:rsidRDefault="008D42C8" w:rsidP="008D42C8">
            <w:pPr>
              <w:spacing w:line="360" w:lineRule="auto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instrText xml:space="preserve"> DOCPROPERTY  lkp_table_names  \* MERGEFORMAT </w:instrTex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t/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fldChar w:fldCharType="end"/>
            </w:r>
          </w:p>
        </w:tc>
      </w:tr>
      <w:tr w:rsidR="00FB5062" w:rsidRPr="005D0697" w:rsidTr="00B8641E">
        <w:tc>
          <w:tcPr>
            <w:tcW w:w="2430" w:type="pct"/>
            <w:shd w:val="clear" w:color="auto" w:fill="auto"/>
            <w:vAlign w:val="center"/>
          </w:tcPr>
          <w:p w:rsidR="00FB5062" w:rsidRPr="005D0697" w:rsidRDefault="002348DE" w:rsidP="005D0697">
            <w:pPr>
              <w:spacing w:line="360" w:lineRule="auto"/>
              <w:rPr>
                <w:rFonts w:ascii="Arial" w:hAnsi="Arial" w:cs="Arial"/>
                <w:b/>
                <w:color w:val="333333"/>
              </w:rPr>
            </w:pPr>
            <w:r w:rsidRPr="005D0697">
              <w:rPr>
                <w:rFonts w:ascii="Arial" w:hAnsi="Arial" w:cs="Arial"/>
                <w:b/>
                <w:color w:val="333333"/>
              </w:rPr>
              <w:t>MAPPING NAME</w:t>
            </w:r>
          </w:p>
        </w:tc>
        <w:tc>
          <w:tcPr>
            <w:tcW w:w="2570" w:type="pct"/>
          </w:tcPr>
          <w:p w:rsidR="00FB5062" w:rsidRPr="005D0697" w:rsidRDefault="009440B0" w:rsidP="009440B0">
            <w:pPr>
              <w:spacing w:line="360" w:lineRule="auto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instrText xml:space="preserve"> DOCPROPERTY  template_name  \* MERGEFORMAT </w:instrTex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t>Baloise_POC_Template2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fldChar w:fldCharType="end"/>
            </w:r>
          </w:p>
        </w:tc>
      </w:tr>
    </w:tbl>
    <w:p w:rsidR="009B6DA1" w:rsidRDefault="009B6DA1" w:rsidP="009B6DA1">
      <w:pPr>
        <w:rPr>
          <w:rFonts w:ascii="Arial" w:hAnsi="Arial" w:cs="Arial"/>
        </w:rPr>
      </w:pPr>
    </w:p>
    <w:p w:rsidR="002C09BE" w:rsidRDefault="002C09BE" w:rsidP="00CF3DDD">
      <w:pPr>
        <w:pStyle w:val="Heading1"/>
      </w:pPr>
    </w:p>
    <w:p w:rsidR="001A7992" w:rsidRPr="009E113F" w:rsidRDefault="002C09BE" w:rsidP="002C09BE">
      <w:r>
        <w:br w:type="page"/>
      </w:r>
    </w:p>
    <w:p w:rsidR="002348DE" w:rsidRDefault="002348DE" w:rsidP="002E6596">
      <w:pPr>
        <w:pStyle w:val="Heading1"/>
        <w:numPr>
          <w:ilvl w:val="0"/>
          <w:numId w:val="3"/>
        </w:numPr>
        <w:rPr>
          <w:bCs w:val="0"/>
          <w:color w:val="333333"/>
          <w:kern w:val="0"/>
          <w:sz w:val="28"/>
          <w:szCs w:val="28"/>
        </w:rPr>
      </w:pPr>
      <w:bookmarkStart w:id="3" w:name="_Toc454468236"/>
      <w:r>
        <w:rPr>
          <w:bCs w:val="0"/>
          <w:color w:val="333333"/>
          <w:kern w:val="0"/>
          <w:sz w:val="28"/>
          <w:szCs w:val="28"/>
        </w:rPr>
        <w:t>Source Tables</w:t>
      </w:r>
      <w:bookmarkEnd w:id="3"/>
    </w:p>
    <w:p w:rsidR="002348DE" w:rsidRPr="006A5D7A" w:rsidRDefault="002348DE" w:rsidP="002348DE">
      <w:pPr>
        <w:ind w:left="540"/>
        <w:rPr>
          <w:rFonts w:ascii="Arial" w:hAnsi="Arial" w:cs="Arial"/>
          <w:sz w:val="22"/>
          <w:szCs w:val="22"/>
        </w:rPr>
      </w:pPr>
      <w:r w:rsidRPr="006A5D7A">
        <w:rPr>
          <w:rFonts w:ascii="Arial" w:hAnsi="Arial" w:cs="Arial"/>
          <w:sz w:val="22"/>
          <w:szCs w:val="22"/>
        </w:rPr>
        <w:t xml:space="preserve">This section provides details on each of the attribute from source table </w:t>
      </w:r>
      <w:r w:rsidR="00B6270A" w:rsidRPr="006A5D7A">
        <w:rPr>
          <w:rFonts w:ascii="Arial" w:hAnsi="Arial" w:cs="Arial"/>
          <w:sz w:val="22"/>
          <w:szCs w:val="22"/>
        </w:rPr>
        <w:fldChar w:fldCharType="begin"/>
      </w:r>
      <w:r w:rsidR="00B6270A" w:rsidRPr="006A5D7A">
        <w:rPr>
          <w:rFonts w:ascii="Arial" w:hAnsi="Arial" w:cs="Arial"/>
          <w:sz w:val="22"/>
          <w:szCs w:val="22"/>
        </w:rPr>
        <w:instrText xml:space="preserve"> DOCPROPERTY  src_table_names  \* MERGEFORMAT </w:instrText>
      </w:r>
      <w:r w:rsidR="00B6270A" w:rsidRPr="006A5D7A">
        <w:rPr>
          <w:rFonts w:ascii="Arial" w:hAnsi="Arial" w:cs="Arial"/>
          <w:sz w:val="22"/>
          <w:szCs w:val="22"/>
        </w:rPr>
        <w:fldChar w:fldCharType="separate"/>
      </w:r>
      <w:r w:rsidR="001B4DDF" w:rsidRPr="006A5D7A">
        <w:rPr>
          <w:rFonts w:ascii="Arial" w:hAnsi="Arial" w:cs="Arial"/>
          <w:sz w:val="22"/>
          <w:szCs w:val="22"/>
        </w:rPr>
        <w:t/>
      </w:r>
      <w:r w:rsidR="00B6270A" w:rsidRPr="006A5D7A">
        <w:rPr>
          <w:rFonts w:ascii="Arial" w:hAnsi="Arial" w:cs="Arial"/>
          <w:sz w:val="22"/>
          <w:szCs w:val="22"/>
        </w:rPr>
        <w:fldChar w:fldCharType="end"/>
      </w:r>
    </w:p>
    <w:p w:rsidR="002348DE" w:rsidRDefault="002348DE" w:rsidP="002348DE">
      <w:pPr>
        <w:ind w:left="540"/>
      </w:pPr>
    </w:p>
    <w:tbl>
      <w:tblPr>
        <w:tblW w:w="891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462"/>
        <w:gridCol w:w="1494"/>
        <w:gridCol w:w="1489"/>
        <w:gridCol w:w="1345"/>
        <w:gridCol w:w="1565"/>
      </w:tblGrid>
      <w:tr w:rsidR="00726EC8" w:rsidTr="008B23BA">
        <w:tc>
          <w:tcPr>
            <w:tcW w:w="1555" w:type="dxa"/>
            <w:vAlign w:val="center"/>
          </w:tcPr>
          <w:p w:rsidR="00726EC8" w:rsidRPr="006A5D7A" w:rsidRDefault="00726EC8" w:rsidP="008B23B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5D7A">
              <w:rPr>
                <w:rFonts w:ascii="Arial" w:hAnsi="Arial" w:cs="Arial"/>
                <w:b/>
                <w:sz w:val="22"/>
                <w:szCs w:val="22"/>
              </w:rPr>
              <w:t>Table Name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726EC8" w:rsidRPr="006A5D7A" w:rsidRDefault="00726EC8" w:rsidP="008B23B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5D7A">
              <w:rPr>
                <w:rFonts w:ascii="Arial" w:hAnsi="Arial" w:cs="Arial"/>
                <w:b/>
                <w:sz w:val="22"/>
                <w:szCs w:val="22"/>
              </w:rPr>
              <w:t>Ordinal Position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726EC8" w:rsidRPr="006A5D7A" w:rsidRDefault="00726EC8" w:rsidP="008B23B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5D7A">
              <w:rPr>
                <w:rFonts w:ascii="Arial" w:hAnsi="Arial" w:cs="Arial"/>
                <w:b/>
                <w:sz w:val="22"/>
                <w:szCs w:val="22"/>
              </w:rPr>
              <w:t>Attribute Name</w:t>
            </w:r>
          </w:p>
        </w:tc>
        <w:tc>
          <w:tcPr>
            <w:tcW w:w="1489" w:type="dxa"/>
            <w:shd w:val="clear" w:color="auto" w:fill="auto"/>
            <w:vAlign w:val="center"/>
          </w:tcPr>
          <w:p w:rsidR="00726EC8" w:rsidRPr="006A5D7A" w:rsidRDefault="00726EC8" w:rsidP="008B23B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5D7A">
              <w:rPr>
                <w:rFonts w:ascii="Arial" w:hAnsi="Arial" w:cs="Arial"/>
                <w:b/>
                <w:sz w:val="22"/>
                <w:szCs w:val="22"/>
              </w:rPr>
              <w:t>Business Name</w:t>
            </w:r>
          </w:p>
        </w:tc>
        <w:tc>
          <w:tcPr>
            <w:tcW w:w="1345" w:type="dxa"/>
            <w:shd w:val="clear" w:color="auto" w:fill="auto"/>
            <w:vAlign w:val="center"/>
          </w:tcPr>
          <w:p w:rsidR="00726EC8" w:rsidRPr="006A5D7A" w:rsidRDefault="00726EC8" w:rsidP="008B23B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5D7A">
              <w:rPr>
                <w:rFonts w:ascii="Arial" w:hAnsi="Arial" w:cs="Arial"/>
                <w:b/>
                <w:sz w:val="22"/>
                <w:szCs w:val="22"/>
              </w:rPr>
              <w:t>Data Type</w:t>
            </w:r>
          </w:p>
        </w:tc>
        <w:tc>
          <w:tcPr>
            <w:tcW w:w="1565" w:type="dxa"/>
            <w:shd w:val="clear" w:color="auto" w:fill="auto"/>
            <w:vAlign w:val="center"/>
          </w:tcPr>
          <w:p w:rsidR="00726EC8" w:rsidRPr="006A5D7A" w:rsidRDefault="00726EC8" w:rsidP="008B23B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5D7A">
              <w:rPr>
                <w:rFonts w:ascii="Arial" w:hAnsi="Arial" w:cs="Arial"/>
                <w:b/>
                <w:sz w:val="22"/>
                <w:szCs w:val="22"/>
              </w:rPr>
              <w:t>Size</w:t>
            </w:r>
          </w:p>
        </w:tc>
      </w:tr>
      <w:tr w:rsidR="00726EC8" w:rsidTr="00726EC8">
        <w:tc>
          <w:tcPr>
            <w:tcW w:w="1555" w:type="dxa"/>
          </w:tcPr>
          <w:p w:rsidR="00726EC8" w:rsidRDefault="00726EC8" w:rsidP="002348DE"/>
        </w:tc>
        <w:tc>
          <w:tcPr>
            <w:tcW w:w="1462" w:type="dxa"/>
            <w:shd w:val="clear" w:color="auto" w:fill="auto"/>
          </w:tcPr>
          <w:p w:rsidR="00726EC8" w:rsidRDefault="00726EC8" w:rsidP="002348DE"/>
        </w:tc>
        <w:tc>
          <w:tcPr>
            <w:tcW w:w="1494" w:type="dxa"/>
            <w:shd w:val="clear" w:color="auto" w:fill="auto"/>
          </w:tcPr>
          <w:p w:rsidR="00726EC8" w:rsidRDefault="00726EC8" w:rsidP="002348DE"/>
        </w:tc>
        <w:tc>
          <w:tcPr>
            <w:tcW w:w="1489" w:type="dxa"/>
            <w:shd w:val="clear" w:color="auto" w:fill="auto"/>
          </w:tcPr>
          <w:p w:rsidR="00726EC8" w:rsidRDefault="00726EC8" w:rsidP="002348DE"/>
        </w:tc>
        <w:tc>
          <w:tcPr>
            <w:tcW w:w="1345" w:type="dxa"/>
            <w:shd w:val="clear" w:color="auto" w:fill="auto"/>
          </w:tcPr>
          <w:p w:rsidR="00726EC8" w:rsidRDefault="00726EC8" w:rsidP="002348DE"/>
        </w:tc>
        <w:tc>
          <w:tcPr>
            <w:tcW w:w="1565" w:type="dxa"/>
            <w:shd w:val="clear" w:color="auto" w:fill="auto"/>
          </w:tcPr>
          <w:p w:rsidR="00726EC8" w:rsidRDefault="00726EC8" w:rsidP="002348DE"/>
        </w:tc>
      </w:tr>
      <w:tr w:rsidR="00726EC8" w:rsidTr="00726EC8">
        <w:tc>
          <w:tcPr>
            <w:tcW w:w="1555" w:type="dxa"/>
          </w:tcPr>
          <w:p w:rsidR="00726EC8" w:rsidRDefault="00726EC8" w:rsidP="002348DE"/>
        </w:tc>
        <w:tc>
          <w:tcPr>
            <w:tcW w:w="1462" w:type="dxa"/>
            <w:shd w:val="clear" w:color="auto" w:fill="auto"/>
          </w:tcPr>
          <w:p w:rsidR="00726EC8" w:rsidRDefault="00726EC8" w:rsidP="002348DE"/>
        </w:tc>
        <w:tc>
          <w:tcPr>
            <w:tcW w:w="1494" w:type="dxa"/>
            <w:shd w:val="clear" w:color="auto" w:fill="auto"/>
          </w:tcPr>
          <w:p w:rsidR="00726EC8" w:rsidRDefault="00726EC8" w:rsidP="002348DE"/>
        </w:tc>
        <w:tc>
          <w:tcPr>
            <w:tcW w:w="1489" w:type="dxa"/>
            <w:shd w:val="clear" w:color="auto" w:fill="auto"/>
          </w:tcPr>
          <w:p w:rsidR="00726EC8" w:rsidRDefault="00726EC8" w:rsidP="002348DE"/>
        </w:tc>
        <w:tc>
          <w:tcPr>
            <w:tcW w:w="1345" w:type="dxa"/>
            <w:shd w:val="clear" w:color="auto" w:fill="auto"/>
          </w:tcPr>
          <w:p w:rsidR="00726EC8" w:rsidRDefault="00726EC8" w:rsidP="002348DE"/>
        </w:tc>
        <w:tc>
          <w:tcPr>
            <w:tcW w:w="1565" w:type="dxa"/>
            <w:shd w:val="clear" w:color="auto" w:fill="auto"/>
          </w:tcPr>
          <w:p w:rsidR="00726EC8" w:rsidRDefault="00726EC8" w:rsidP="002348DE"/>
        </w:tc>
      </w:tr>
      <w:tr w:rsidR="00726EC8" w:rsidTr="00726EC8">
        <w:tc>
          <w:tcPr>
            <w:tcW w:w="1555" w:type="dxa"/>
          </w:tcPr>
          <w:p w:rsidR="00726EC8" w:rsidRDefault="00726EC8" w:rsidP="002348DE"/>
        </w:tc>
        <w:tc>
          <w:tcPr>
            <w:tcW w:w="1462" w:type="dxa"/>
            <w:shd w:val="clear" w:color="auto" w:fill="auto"/>
          </w:tcPr>
          <w:p w:rsidR="00726EC8" w:rsidRDefault="00726EC8" w:rsidP="002348DE"/>
        </w:tc>
        <w:tc>
          <w:tcPr>
            <w:tcW w:w="1494" w:type="dxa"/>
            <w:shd w:val="clear" w:color="auto" w:fill="auto"/>
          </w:tcPr>
          <w:p w:rsidR="00726EC8" w:rsidRDefault="00726EC8" w:rsidP="002348DE"/>
        </w:tc>
        <w:tc>
          <w:tcPr>
            <w:tcW w:w="1489" w:type="dxa"/>
            <w:shd w:val="clear" w:color="auto" w:fill="auto"/>
          </w:tcPr>
          <w:p w:rsidR="00726EC8" w:rsidRDefault="00726EC8" w:rsidP="002348DE"/>
        </w:tc>
        <w:tc>
          <w:tcPr>
            <w:tcW w:w="1345" w:type="dxa"/>
            <w:shd w:val="clear" w:color="auto" w:fill="auto"/>
          </w:tcPr>
          <w:p w:rsidR="00726EC8" w:rsidRDefault="00726EC8" w:rsidP="002348DE"/>
        </w:tc>
        <w:tc>
          <w:tcPr>
            <w:tcW w:w="1565" w:type="dxa"/>
            <w:shd w:val="clear" w:color="auto" w:fill="auto"/>
          </w:tcPr>
          <w:p w:rsidR="00726EC8" w:rsidRDefault="00726EC8" w:rsidP="002348DE"/>
        </w:tc>
      </w:tr>
    </w:tbl>
    <w:p w:rsidR="002348DE" w:rsidRDefault="002348DE" w:rsidP="002348DE">
      <w:pPr>
        <w:ind w:left="540"/>
      </w:pPr>
    </w:p>
    <w:p w:rsidR="002348DE" w:rsidRDefault="002348DE" w:rsidP="006A5D7A">
      <w:r>
        <w:br w:type="page"/>
      </w:r>
    </w:p>
    <w:p w:rsidR="002348DE" w:rsidRDefault="002348DE" w:rsidP="002348DE">
      <w:pPr>
        <w:pStyle w:val="Heading1"/>
        <w:numPr>
          <w:ilvl w:val="0"/>
          <w:numId w:val="3"/>
        </w:numPr>
        <w:rPr>
          <w:bCs w:val="0"/>
          <w:color w:val="333333"/>
          <w:kern w:val="0"/>
          <w:sz w:val="28"/>
          <w:szCs w:val="28"/>
        </w:rPr>
      </w:pPr>
      <w:bookmarkStart w:id="4" w:name="_Toc454468237"/>
      <w:r>
        <w:rPr>
          <w:bCs w:val="0"/>
          <w:color w:val="333333"/>
          <w:kern w:val="0"/>
          <w:sz w:val="28"/>
          <w:szCs w:val="28"/>
        </w:rPr>
        <w:t>Target Tables</w:t>
      </w:r>
      <w:bookmarkEnd w:id="4"/>
    </w:p>
    <w:p w:rsidR="002348DE" w:rsidRPr="006A5D7A" w:rsidRDefault="002348DE" w:rsidP="002348DE">
      <w:pPr>
        <w:ind w:left="540"/>
        <w:rPr>
          <w:rFonts w:ascii="Arial" w:hAnsi="Arial" w:cs="Arial"/>
          <w:sz w:val="22"/>
          <w:szCs w:val="22"/>
        </w:rPr>
      </w:pPr>
      <w:r w:rsidRPr="006A5D7A">
        <w:rPr>
          <w:rFonts w:ascii="Arial" w:hAnsi="Arial" w:cs="Arial"/>
          <w:sz w:val="22"/>
          <w:szCs w:val="22"/>
        </w:rPr>
        <w:t xml:space="preserve">This section provides details on each of the attribute from Target table </w:t>
      </w:r>
      <w:r w:rsidR="00B6270A" w:rsidRPr="006A5D7A">
        <w:rPr>
          <w:rFonts w:ascii="Arial" w:hAnsi="Arial" w:cs="Arial"/>
          <w:sz w:val="22"/>
          <w:szCs w:val="22"/>
        </w:rPr>
        <w:fldChar w:fldCharType="begin"/>
      </w:r>
      <w:r w:rsidR="00B6270A" w:rsidRPr="006A5D7A">
        <w:rPr>
          <w:rFonts w:ascii="Arial" w:hAnsi="Arial" w:cs="Arial"/>
          <w:sz w:val="22"/>
          <w:szCs w:val="22"/>
        </w:rPr>
        <w:instrText xml:space="preserve"> DOCPROPERTY  tgt_table_names  \* MERGEFORMAT </w:instrText>
      </w:r>
      <w:r w:rsidR="00B6270A" w:rsidRPr="006A5D7A">
        <w:rPr>
          <w:rFonts w:ascii="Arial" w:hAnsi="Arial" w:cs="Arial"/>
          <w:sz w:val="22"/>
          <w:szCs w:val="22"/>
        </w:rPr>
        <w:fldChar w:fldCharType="separate"/>
      </w:r>
      <w:r w:rsidR="001B4DDF" w:rsidRPr="006A5D7A">
        <w:rPr>
          <w:rFonts w:ascii="Arial" w:hAnsi="Arial" w:cs="Arial"/>
          <w:sz w:val="22"/>
          <w:szCs w:val="22"/>
        </w:rPr>
        <w:t>CONTRACT</w:t>
      </w:r>
      <w:r w:rsidR="00B6270A" w:rsidRPr="006A5D7A">
        <w:rPr>
          <w:rFonts w:ascii="Arial" w:hAnsi="Arial" w:cs="Arial"/>
          <w:sz w:val="22"/>
          <w:szCs w:val="22"/>
        </w:rPr>
        <w:fldChar w:fldCharType="end"/>
      </w:r>
    </w:p>
    <w:p w:rsidR="00726EC8" w:rsidRDefault="00726EC8" w:rsidP="002348DE">
      <w:pPr>
        <w:ind w:left="540"/>
      </w:pPr>
    </w:p>
    <w:tbl>
      <w:tblPr>
        <w:tblStyle w:val="TableGrid"/>
        <w:tblW w:w="5000" w:type="pct"/>
        <w:tblLook w:val="04A0"/>
        <w:jc w:val="center"/>
      </w:tblPr>
      <w:tr>
        <w:tc>
          <w:tcPr>
            <w:tcW w:w="2310" w:type="pct"/>
          </w:tcPr>
          <w:p>
            <w:pPr>
              <w:jc w:val="center"/>
            </w:pPr>
            <w:r>
              <w:rPr>
                <w:lang w:val="en-US"/>
                <w:b/>
              </w:rPr>
              <w:t>Table Name</w:t>
            </w:r>
          </w:p>
        </w:tc>
        <w:tc>
          <w:tcPr>
            <w:tcW w:w="2310" w:type="pct"/>
          </w:tcPr>
          <w:p>
            <w:pPr>
              <w:jc w:val="center"/>
            </w:pPr>
            <w:r>
              <w:rPr>
                <w:lang w:val="en-US"/>
                <w:b/>
              </w:rPr>
              <w:t>Ordinal Position</w:t>
            </w:r>
          </w:p>
        </w:tc>
        <w:tc>
          <w:tcPr>
            <w:tcW w:w="2310" w:type="pct"/>
          </w:tcPr>
          <w:p>
            <w:pPr>
              <w:jc w:val="center"/>
            </w:pPr>
            <w:r>
              <w:rPr>
                <w:lang w:val="en-US"/>
                <w:b/>
              </w:rPr>
              <w:t>Attribute Name</w:t>
            </w:r>
          </w:p>
        </w:tc>
        <w:tc>
          <w:tcPr>
            <w:tcW w:w="2310" w:type="pct"/>
          </w:tcPr>
          <w:p>
            <w:pPr>
              <w:jc w:val="center"/>
            </w:pPr>
            <w:r>
              <w:rPr>
                <w:lang w:val="en-US"/>
                <w:b/>
              </w:rPr>
              <w:t>Business Name</w:t>
            </w:r>
          </w:p>
        </w:tc>
        <w:tc>
          <w:tcPr>
            <w:tcW w:w="2310" w:type="pct"/>
          </w:tcPr>
          <w:p>
            <w:pPr>
              <w:jc w:val="center"/>
            </w:pPr>
            <w:r>
              <w:rPr>
                <w:lang w:val="en-US"/>
                <w:b/>
              </w:rPr>
              <w:t>Data Type</w:t>
            </w:r>
          </w:p>
        </w:tc>
        <w:tc>
          <w:tcPr>
            <w:tcW w:w="2310" w:type="pct"/>
          </w:tcPr>
          <w:p>
            <w:pPr>
              <w:jc w:val="center"/>
            </w:pPr>
            <w:r>
              <w:rPr>
                <w:lang w:val="en-US"/>
                <w:b/>
              </w:rPr>
              <w:t>Size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CONTRACT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1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ContractIdentifier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ContractIdentifier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bigint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19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CONTRACT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2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ContractVersionNumber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ContractVersionNumber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numeric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3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CONTRACT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3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ContractIdentifierSourceInt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ContractIdentifierSourceInt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nvarchar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20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CONTRACT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4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ContractVersionNumberSourceInt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ContractVersionNumberSourceInt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numeric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3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CONTRACT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5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ContractIdentifierSourceExt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ContractIdentifierSourceExt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nvarchar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20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CONTRACT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6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ContractVersionNumberSourceExt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ContractVersionNumberSourceExt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numeric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3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CONTRACT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7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SourceProductName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SourceProductName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nvarchar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40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CONTRACT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8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SourceTariffCode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SourceTariffCode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nvarchar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10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CONTRACT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9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ProposalIdentifier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ProposalIdentifier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nvarchar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20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CONTRACT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10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SourceSystem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SourceSystem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nvarchar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20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CONTRACT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11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InsuranceProductTypeCode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InsuranceProductTypeCode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nvarchar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2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CONTRACT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12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TaxabilityTypeCode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TaxabilityTypeCode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nvarchar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2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CONTRACT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13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ContractLanguage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ContractLanguage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nvarchar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2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CONTRACT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14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ContractInceptionDateAndTime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ContractInceptionDateAndTime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date</w:t>
            </w:r>
          </w:p>
        </w:tc>
        <w:tc>
          <w:tcPr>
            <w:tcW w:w="2310" w:type="pct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CONTRACT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15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ContractEndDate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ContractEndDate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date</w:t>
            </w:r>
          </w:p>
        </w:tc>
        <w:tc>
          <w:tcPr>
            <w:tcW w:w="2310" w:type="pct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CONTRACT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16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RenewalMainDate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RenewalMainDate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date</w:t>
            </w:r>
          </w:p>
        </w:tc>
        <w:tc>
          <w:tcPr>
            <w:tcW w:w="2310" w:type="pct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CONTRACT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17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ContractStatusDate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ContractStatusDate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date</w:t>
            </w:r>
          </w:p>
        </w:tc>
        <w:tc>
          <w:tcPr>
            <w:tcW w:w="2310" w:type="pct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CONTRACT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18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ContractStatusCode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ContractStatusCode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nvarchar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10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CONTRACT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19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EndorsementEffectiveDate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EndorsementEffectiveDate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date</w:t>
            </w:r>
          </w:p>
        </w:tc>
        <w:tc>
          <w:tcPr>
            <w:tcW w:w="2310" w:type="pct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CONTRACT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20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ContractDataEntryDateAndTime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ContractDataEntryDateAndTime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date</w:t>
            </w:r>
          </w:p>
        </w:tc>
        <w:tc>
          <w:tcPr>
            <w:tcW w:w="2310" w:type="pct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CONTRACT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21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EndorsementTechnicalDate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EndorsementTechnicalDate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date</w:t>
            </w:r>
          </w:p>
        </w:tc>
        <w:tc>
          <w:tcPr>
            <w:tcW w:w="2310" w:type="pct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CONTRACT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22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EndorsementCreationDate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EndorsementCreationDate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date</w:t>
            </w:r>
          </w:p>
        </w:tc>
        <w:tc>
          <w:tcPr>
            <w:tcW w:w="2310" w:type="pct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CONTRACT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23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EndorsementModificationDate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EndorsementModificationDate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date</w:t>
            </w:r>
          </w:p>
        </w:tc>
        <w:tc>
          <w:tcPr>
            <w:tcW w:w="2310" w:type="pct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CONTRACT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24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PremiumPaymentEndDate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PremiumPaymentEndDate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date</w:t>
            </w:r>
          </w:p>
        </w:tc>
        <w:tc>
          <w:tcPr>
            <w:tcW w:w="2310" w:type="pct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CONTRACT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25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PremiumFreeDate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PremiumFreeDate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date</w:t>
            </w:r>
          </w:p>
        </w:tc>
        <w:tc>
          <w:tcPr>
            <w:tcW w:w="2310" w:type="pct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CONTRACT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26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EmploymentEndDate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EmploymentEndDate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date</w:t>
            </w:r>
          </w:p>
        </w:tc>
        <w:tc>
          <w:tcPr>
            <w:tcW w:w="2310" w:type="pct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CONTRACT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27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PaymentFrequencyCode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PaymentFrequencyCode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numeric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2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CONTRACT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28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IndexationTypeCode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IndexationTypeCode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nvarchar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2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CONTRACT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29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IndexationPercentage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IndexationPercentage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numeric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2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CONTRACT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30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LastIndexationYear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LastIndexationYear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nvarchar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4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CONTRACT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31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TaxCertificateIndicator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TaxCertificateIndicator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bit</w:t>
            </w:r>
          </w:p>
        </w:tc>
        <w:tc>
          <w:tcPr>
            <w:tcW w:w="2310" w:type="pct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CONTRACT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32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TaxLongTermSavingIndicator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TaxLongTermSavingIndicator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bit</w:t>
            </w:r>
          </w:p>
        </w:tc>
        <w:tc>
          <w:tcPr>
            <w:tcW w:w="2310" w:type="pct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CONTRACT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33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RecomposeCreditIndicator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RecomposeCreditIndicator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bit</w:t>
            </w:r>
          </w:p>
        </w:tc>
        <w:tc>
          <w:tcPr>
            <w:tcW w:w="2310" w:type="pct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CONTRACT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34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OnlyOwnHomeIndicator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OnlyOwnHomeIndicator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bit</w:t>
            </w:r>
          </w:p>
        </w:tc>
        <w:tc>
          <w:tcPr>
            <w:tcW w:w="2310" w:type="pct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CONTRACT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35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LoanReferenceIdentifier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LoanReferenceIdentifier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nvarchar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20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CONTRACT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36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NumberOfFreeSwitches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NumberOfFreeSwitches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numeric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10</w:t>
            </w:r>
          </w:p>
        </w:tc>
      </w:tr>
    </w:tbl>
    <w:p w:rsidR="002348DE" w:rsidRDefault="002348DE" w:rsidP="002348DE"/>
    <w:p w:rsidR="002348DE" w:rsidRDefault="002348DE" w:rsidP="002348DE">
      <w:r>
        <w:br w:type="page"/>
      </w:r>
    </w:p>
    <w:p w:rsidR="002348DE" w:rsidRPr="002348DE" w:rsidRDefault="002348DE" w:rsidP="002348DE">
      <w:pPr>
        <w:pStyle w:val="Heading1"/>
        <w:numPr>
          <w:ilvl w:val="0"/>
          <w:numId w:val="3"/>
        </w:numPr>
        <w:rPr>
          <w:bCs w:val="0"/>
          <w:color w:val="333333"/>
          <w:kern w:val="0"/>
          <w:sz w:val="28"/>
          <w:szCs w:val="28"/>
        </w:rPr>
      </w:pPr>
      <w:bookmarkStart w:id="5" w:name="_Toc454468238"/>
      <w:r w:rsidRPr="002348DE">
        <w:rPr>
          <w:bCs w:val="0"/>
          <w:color w:val="333333"/>
          <w:kern w:val="0"/>
          <w:sz w:val="28"/>
          <w:szCs w:val="28"/>
        </w:rPr>
        <w:t xml:space="preserve">Lookup </w:t>
      </w:r>
      <w:r>
        <w:rPr>
          <w:bCs w:val="0"/>
          <w:color w:val="333333"/>
          <w:kern w:val="0"/>
          <w:sz w:val="28"/>
          <w:szCs w:val="28"/>
        </w:rPr>
        <w:t>Tables</w:t>
      </w:r>
      <w:bookmarkEnd w:id="5"/>
    </w:p>
    <w:p w:rsidR="002348DE" w:rsidRPr="006A5D7A" w:rsidRDefault="002348DE" w:rsidP="002348DE">
      <w:pPr>
        <w:ind w:left="540"/>
        <w:rPr>
          <w:rFonts w:ascii="Arial" w:hAnsi="Arial" w:cs="Arial"/>
          <w:sz w:val="22"/>
          <w:szCs w:val="22"/>
        </w:rPr>
      </w:pPr>
      <w:r w:rsidRPr="006A5D7A">
        <w:rPr>
          <w:rFonts w:ascii="Arial" w:hAnsi="Arial" w:cs="Arial"/>
          <w:sz w:val="22"/>
          <w:szCs w:val="22"/>
        </w:rPr>
        <w:t xml:space="preserve">This section provides details on each of the attribute from Lookup table </w:t>
      </w:r>
      <w:r w:rsidR="00B6270A" w:rsidRPr="006A5D7A">
        <w:rPr>
          <w:rFonts w:ascii="Arial" w:hAnsi="Arial" w:cs="Arial"/>
          <w:sz w:val="22"/>
          <w:szCs w:val="22"/>
        </w:rPr>
        <w:fldChar w:fldCharType="begin"/>
      </w:r>
      <w:r w:rsidR="00B6270A" w:rsidRPr="006A5D7A">
        <w:rPr>
          <w:rFonts w:ascii="Arial" w:hAnsi="Arial" w:cs="Arial"/>
          <w:sz w:val="22"/>
          <w:szCs w:val="22"/>
        </w:rPr>
        <w:instrText xml:space="preserve"> DOCPROPERTY  lkp_table_names  \* MERGEFORMAT </w:instrText>
      </w:r>
      <w:r w:rsidR="00B6270A" w:rsidRPr="006A5D7A">
        <w:rPr>
          <w:rFonts w:ascii="Arial" w:hAnsi="Arial" w:cs="Arial"/>
          <w:sz w:val="22"/>
          <w:szCs w:val="22"/>
        </w:rPr>
        <w:fldChar w:fldCharType="separate"/>
      </w:r>
      <w:r w:rsidR="001B4DDF" w:rsidRPr="006A5D7A">
        <w:rPr>
          <w:rFonts w:ascii="Arial" w:hAnsi="Arial" w:cs="Arial"/>
          <w:sz w:val="22"/>
          <w:szCs w:val="22"/>
        </w:rPr>
        <w:t/>
      </w:r>
      <w:r w:rsidR="00B6270A" w:rsidRPr="006A5D7A">
        <w:rPr>
          <w:rFonts w:ascii="Arial" w:hAnsi="Arial" w:cs="Arial"/>
          <w:sz w:val="22"/>
          <w:szCs w:val="22"/>
        </w:rPr>
        <w:fldChar w:fldCharType="end"/>
      </w:r>
    </w:p>
    <w:p w:rsidR="00726EC8" w:rsidRDefault="00726EC8" w:rsidP="002348DE">
      <w:pPr>
        <w:ind w:left="540"/>
      </w:pPr>
    </w:p>
    <w:tbl>
      <w:tblPr>
        <w:tblW w:w="891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462"/>
        <w:gridCol w:w="1494"/>
        <w:gridCol w:w="1489"/>
        <w:gridCol w:w="1345"/>
        <w:gridCol w:w="1565"/>
      </w:tblGrid>
      <w:tr w:rsidR="00726EC8" w:rsidTr="008B23BA">
        <w:tc>
          <w:tcPr>
            <w:tcW w:w="1555" w:type="dxa"/>
            <w:vAlign w:val="center"/>
          </w:tcPr>
          <w:p w:rsidR="00726EC8" w:rsidRPr="006A5D7A" w:rsidRDefault="00726EC8" w:rsidP="008B23B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5D7A">
              <w:rPr>
                <w:rFonts w:ascii="Arial" w:hAnsi="Arial" w:cs="Arial"/>
                <w:b/>
                <w:sz w:val="22"/>
                <w:szCs w:val="22"/>
              </w:rPr>
              <w:t>Table Name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726EC8" w:rsidRPr="006A5D7A" w:rsidRDefault="00726EC8" w:rsidP="008B23B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5D7A">
              <w:rPr>
                <w:rFonts w:ascii="Arial" w:hAnsi="Arial" w:cs="Arial"/>
                <w:b/>
                <w:sz w:val="22"/>
                <w:szCs w:val="22"/>
              </w:rPr>
              <w:t>Ordinal Position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726EC8" w:rsidRPr="006A5D7A" w:rsidRDefault="00726EC8" w:rsidP="008B23B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5D7A">
              <w:rPr>
                <w:rFonts w:ascii="Arial" w:hAnsi="Arial" w:cs="Arial"/>
                <w:b/>
                <w:sz w:val="22"/>
                <w:szCs w:val="22"/>
              </w:rPr>
              <w:t>Attribute Name</w:t>
            </w:r>
          </w:p>
        </w:tc>
        <w:tc>
          <w:tcPr>
            <w:tcW w:w="1489" w:type="dxa"/>
            <w:shd w:val="clear" w:color="auto" w:fill="auto"/>
            <w:vAlign w:val="center"/>
          </w:tcPr>
          <w:p w:rsidR="00726EC8" w:rsidRPr="006A5D7A" w:rsidRDefault="00726EC8" w:rsidP="008B23B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5D7A">
              <w:rPr>
                <w:rFonts w:ascii="Arial" w:hAnsi="Arial" w:cs="Arial"/>
                <w:b/>
                <w:sz w:val="22"/>
                <w:szCs w:val="22"/>
              </w:rPr>
              <w:t>Business Name</w:t>
            </w:r>
          </w:p>
        </w:tc>
        <w:tc>
          <w:tcPr>
            <w:tcW w:w="1345" w:type="dxa"/>
            <w:shd w:val="clear" w:color="auto" w:fill="auto"/>
            <w:vAlign w:val="center"/>
          </w:tcPr>
          <w:p w:rsidR="00726EC8" w:rsidRPr="006A5D7A" w:rsidRDefault="00726EC8" w:rsidP="008B23B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5D7A">
              <w:rPr>
                <w:rFonts w:ascii="Arial" w:hAnsi="Arial" w:cs="Arial"/>
                <w:b/>
                <w:sz w:val="22"/>
                <w:szCs w:val="22"/>
              </w:rPr>
              <w:t>Data Type</w:t>
            </w:r>
          </w:p>
        </w:tc>
        <w:tc>
          <w:tcPr>
            <w:tcW w:w="1565" w:type="dxa"/>
            <w:shd w:val="clear" w:color="auto" w:fill="auto"/>
            <w:vAlign w:val="center"/>
          </w:tcPr>
          <w:p w:rsidR="00726EC8" w:rsidRPr="006A5D7A" w:rsidRDefault="00726EC8" w:rsidP="008B23B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5D7A">
              <w:rPr>
                <w:rFonts w:ascii="Arial" w:hAnsi="Arial" w:cs="Arial"/>
                <w:b/>
                <w:sz w:val="22"/>
                <w:szCs w:val="22"/>
              </w:rPr>
              <w:t>Size</w:t>
            </w:r>
          </w:p>
        </w:tc>
      </w:tr>
      <w:tr w:rsidR="00726EC8" w:rsidTr="000F1047">
        <w:tc>
          <w:tcPr>
            <w:tcW w:w="1555" w:type="dxa"/>
          </w:tcPr>
          <w:p w:rsidR="00726EC8" w:rsidRPr="006A5D7A" w:rsidRDefault="00726EC8" w:rsidP="000F10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2" w:type="dxa"/>
            <w:shd w:val="clear" w:color="auto" w:fill="auto"/>
          </w:tcPr>
          <w:p w:rsidR="00726EC8" w:rsidRPr="006A5D7A" w:rsidRDefault="00726EC8" w:rsidP="000F10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94" w:type="dxa"/>
            <w:shd w:val="clear" w:color="auto" w:fill="auto"/>
          </w:tcPr>
          <w:p w:rsidR="00726EC8" w:rsidRPr="006A5D7A" w:rsidRDefault="00726EC8" w:rsidP="000F10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89" w:type="dxa"/>
            <w:shd w:val="clear" w:color="auto" w:fill="auto"/>
          </w:tcPr>
          <w:p w:rsidR="00726EC8" w:rsidRPr="006A5D7A" w:rsidRDefault="00726EC8" w:rsidP="000F10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5" w:type="dxa"/>
            <w:shd w:val="clear" w:color="auto" w:fill="auto"/>
          </w:tcPr>
          <w:p w:rsidR="00726EC8" w:rsidRPr="006A5D7A" w:rsidRDefault="00726EC8" w:rsidP="000F10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5" w:type="dxa"/>
            <w:shd w:val="clear" w:color="auto" w:fill="auto"/>
          </w:tcPr>
          <w:p w:rsidR="00726EC8" w:rsidRPr="006A5D7A" w:rsidRDefault="00726EC8" w:rsidP="000F10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6EC8" w:rsidTr="000F1047">
        <w:tc>
          <w:tcPr>
            <w:tcW w:w="1555" w:type="dxa"/>
          </w:tcPr>
          <w:p w:rsidR="00726EC8" w:rsidRPr="006A5D7A" w:rsidRDefault="00726EC8" w:rsidP="000F10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2" w:type="dxa"/>
            <w:shd w:val="clear" w:color="auto" w:fill="auto"/>
          </w:tcPr>
          <w:p w:rsidR="00726EC8" w:rsidRPr="006A5D7A" w:rsidRDefault="00726EC8" w:rsidP="000F10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94" w:type="dxa"/>
            <w:shd w:val="clear" w:color="auto" w:fill="auto"/>
          </w:tcPr>
          <w:p w:rsidR="00726EC8" w:rsidRPr="006A5D7A" w:rsidRDefault="00726EC8" w:rsidP="000F10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89" w:type="dxa"/>
            <w:shd w:val="clear" w:color="auto" w:fill="auto"/>
          </w:tcPr>
          <w:p w:rsidR="00726EC8" w:rsidRPr="006A5D7A" w:rsidRDefault="00726EC8" w:rsidP="000F10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5" w:type="dxa"/>
            <w:shd w:val="clear" w:color="auto" w:fill="auto"/>
          </w:tcPr>
          <w:p w:rsidR="00726EC8" w:rsidRPr="006A5D7A" w:rsidRDefault="00726EC8" w:rsidP="000F10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5" w:type="dxa"/>
            <w:shd w:val="clear" w:color="auto" w:fill="auto"/>
          </w:tcPr>
          <w:p w:rsidR="00726EC8" w:rsidRPr="006A5D7A" w:rsidRDefault="00726EC8" w:rsidP="000F10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6EC8" w:rsidTr="006A5D7A">
        <w:trPr>
          <w:trHeight w:val="70"/>
        </w:trPr>
        <w:tc>
          <w:tcPr>
            <w:tcW w:w="1555" w:type="dxa"/>
          </w:tcPr>
          <w:p w:rsidR="00726EC8" w:rsidRPr="006A5D7A" w:rsidRDefault="00726EC8" w:rsidP="000F10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2" w:type="dxa"/>
            <w:shd w:val="clear" w:color="auto" w:fill="auto"/>
          </w:tcPr>
          <w:p w:rsidR="00726EC8" w:rsidRPr="006A5D7A" w:rsidRDefault="00726EC8" w:rsidP="000F10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94" w:type="dxa"/>
            <w:shd w:val="clear" w:color="auto" w:fill="auto"/>
          </w:tcPr>
          <w:p w:rsidR="00726EC8" w:rsidRPr="006A5D7A" w:rsidRDefault="00726EC8" w:rsidP="000F10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89" w:type="dxa"/>
            <w:shd w:val="clear" w:color="auto" w:fill="auto"/>
          </w:tcPr>
          <w:p w:rsidR="00726EC8" w:rsidRPr="006A5D7A" w:rsidRDefault="00726EC8" w:rsidP="000F10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5" w:type="dxa"/>
            <w:shd w:val="clear" w:color="auto" w:fill="auto"/>
          </w:tcPr>
          <w:p w:rsidR="00726EC8" w:rsidRPr="006A5D7A" w:rsidRDefault="00726EC8" w:rsidP="000F10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5" w:type="dxa"/>
            <w:shd w:val="clear" w:color="auto" w:fill="auto"/>
          </w:tcPr>
          <w:p w:rsidR="00726EC8" w:rsidRPr="006A5D7A" w:rsidRDefault="00726EC8" w:rsidP="000F10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2348DE" w:rsidRDefault="002348DE" w:rsidP="002348DE"/>
    <w:p w:rsidR="002348DE" w:rsidRDefault="002348DE" w:rsidP="002348DE">
      <w:pPr>
        <w:ind w:left="540"/>
      </w:pPr>
    </w:p>
    <w:p w:rsidR="002348DE" w:rsidRPr="002348DE" w:rsidRDefault="002348DE" w:rsidP="002348DE">
      <w:pPr>
        <w:ind w:left="540"/>
      </w:pPr>
      <w:r>
        <w:br w:type="page"/>
      </w:r>
    </w:p>
    <w:p w:rsidR="00E21EA8" w:rsidRPr="00A111C4" w:rsidRDefault="003A6E89" w:rsidP="002348DE">
      <w:pPr>
        <w:pStyle w:val="Heading1"/>
        <w:numPr>
          <w:ilvl w:val="0"/>
          <w:numId w:val="3"/>
        </w:numPr>
        <w:rPr>
          <w:bCs w:val="0"/>
          <w:color w:val="333333"/>
          <w:kern w:val="0"/>
          <w:sz w:val="28"/>
          <w:szCs w:val="28"/>
        </w:rPr>
      </w:pPr>
      <w:bookmarkStart w:id="6" w:name="_Toc454468239"/>
      <w:r>
        <w:rPr>
          <w:bCs w:val="0"/>
          <w:color w:val="333333"/>
          <w:kern w:val="0"/>
          <w:sz w:val="28"/>
          <w:szCs w:val="28"/>
        </w:rPr>
        <w:t>Business Rules</w:t>
      </w:r>
      <w:bookmarkEnd w:id="6"/>
    </w:p>
    <w:p w:rsidR="002B38EF" w:rsidRDefault="002B38EF" w:rsidP="00296AB8">
      <w:pPr>
        <w:tabs>
          <w:tab w:val="left" w:pos="1350"/>
        </w:tabs>
        <w:spacing w:line="360" w:lineRule="auto"/>
        <w:ind w:left="360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 </w:t>
      </w:r>
    </w:p>
    <w:p w:rsidR="000F0F96" w:rsidRDefault="008A0E4C" w:rsidP="00CF3DDD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D40DB">
        <w:rPr>
          <w:rFonts w:ascii="Arial" w:hAnsi="Arial" w:cs="Arial"/>
          <w:sz w:val="22"/>
          <w:szCs w:val="22"/>
        </w:rPr>
        <w:t xml:space="preserve">The </w:t>
      </w:r>
      <w:r w:rsidR="001B4DDF">
        <w:rPr>
          <w:rFonts w:ascii="Arial" w:hAnsi="Arial" w:cs="Arial"/>
          <w:sz w:val="22"/>
          <w:szCs w:val="22"/>
        </w:rPr>
        <w:fldChar w:fldCharType="begin"/>
      </w:r>
      <w:r w:rsidR="001B4DDF">
        <w:rPr>
          <w:rFonts w:ascii="Arial" w:hAnsi="Arial" w:cs="Arial"/>
          <w:sz w:val="22"/>
          <w:szCs w:val="22"/>
        </w:rPr>
        <w:instrText xml:space="preserve"> DOCPROPERTY  src_table_names  \* MERGEFORMAT </w:instrText>
      </w:r>
      <w:r w:rsidR="001B4DDF">
        <w:rPr>
          <w:rFonts w:ascii="Arial" w:hAnsi="Arial" w:cs="Arial"/>
          <w:sz w:val="22"/>
          <w:szCs w:val="22"/>
        </w:rPr>
        <w:fldChar w:fldCharType="separate"/>
      </w:r>
      <w:r w:rsidR="001B4DDF">
        <w:rPr>
          <w:rFonts w:ascii="Arial" w:hAnsi="Arial" w:cs="Arial"/>
          <w:sz w:val="22"/>
          <w:szCs w:val="22"/>
        </w:rPr>
        <w:t/>
      </w:r>
      <w:r w:rsidR="001B4DDF">
        <w:rPr>
          <w:rFonts w:ascii="Arial" w:hAnsi="Arial" w:cs="Arial"/>
          <w:sz w:val="22"/>
          <w:szCs w:val="22"/>
        </w:rPr>
        <w:fldChar w:fldCharType="end"/>
      </w:r>
      <w:r w:rsidR="002348DE">
        <w:rPr>
          <w:rFonts w:ascii="Arial" w:hAnsi="Arial" w:cs="Arial"/>
          <w:color w:val="333333"/>
          <w:sz w:val="22"/>
          <w:szCs w:val="22"/>
        </w:rPr>
        <w:t xml:space="preserve"> </w:t>
      </w:r>
      <w:r w:rsidR="00CB101A">
        <w:rPr>
          <w:rFonts w:ascii="Arial" w:hAnsi="Arial" w:cs="Arial"/>
          <w:sz w:val="22"/>
          <w:szCs w:val="22"/>
        </w:rPr>
        <w:t>will</w:t>
      </w:r>
      <w:r w:rsidRPr="00BD40DB">
        <w:rPr>
          <w:rFonts w:ascii="Arial" w:hAnsi="Arial" w:cs="Arial"/>
          <w:sz w:val="22"/>
          <w:szCs w:val="22"/>
        </w:rPr>
        <w:t xml:space="preserve"> contain all attributes </w:t>
      </w:r>
      <w:r w:rsidR="00D128C3" w:rsidRPr="00BD40DB">
        <w:rPr>
          <w:rFonts w:ascii="Arial" w:hAnsi="Arial" w:cs="Arial"/>
          <w:sz w:val="22"/>
          <w:szCs w:val="22"/>
        </w:rPr>
        <w:t xml:space="preserve">pertaining to the </w:t>
      </w:r>
      <w:r w:rsidR="00A60E6F">
        <w:rPr>
          <w:rFonts w:ascii="Arial" w:hAnsi="Arial" w:cs="Arial"/>
          <w:sz w:val="22"/>
          <w:szCs w:val="22"/>
        </w:rPr>
        <w:fldChar w:fldCharType="begin"/>
      </w:r>
      <w:r w:rsidR="00A60E6F">
        <w:rPr>
          <w:rFonts w:ascii="Arial" w:hAnsi="Arial" w:cs="Arial"/>
          <w:sz w:val="22"/>
          <w:szCs w:val="22"/>
        </w:rPr>
        <w:instrText xml:space="preserve"> DOCPROPERTY  src_tbl_business_names  \* MERGEFORMAT </w:instrText>
      </w:r>
      <w:r w:rsidR="00A60E6F">
        <w:rPr>
          <w:rFonts w:ascii="Arial" w:hAnsi="Arial" w:cs="Arial"/>
          <w:sz w:val="22"/>
          <w:szCs w:val="22"/>
        </w:rPr>
        <w:fldChar w:fldCharType="separate"/>
      </w:r>
      <w:r w:rsidR="00A60E6F">
        <w:rPr>
          <w:rFonts w:ascii="Arial" w:hAnsi="Arial" w:cs="Arial"/>
          <w:sz w:val="22"/>
          <w:szCs w:val="22"/>
        </w:rPr>
        <w:t/>
      </w:r>
      <w:r w:rsidR="00A60E6F">
        <w:rPr>
          <w:rFonts w:ascii="Arial" w:hAnsi="Arial" w:cs="Arial"/>
          <w:sz w:val="22"/>
          <w:szCs w:val="22"/>
        </w:rPr>
        <w:fldChar w:fldCharType="end"/>
      </w:r>
      <w:r w:rsidR="002348DE">
        <w:rPr>
          <w:rFonts w:ascii="Arial" w:hAnsi="Arial" w:cs="Arial"/>
          <w:sz w:val="22"/>
          <w:szCs w:val="22"/>
        </w:rPr>
        <w:t xml:space="preserve"> entity</w:t>
      </w:r>
      <w:r w:rsidR="000972B1">
        <w:rPr>
          <w:rFonts w:ascii="Arial" w:hAnsi="Arial" w:cs="Arial"/>
          <w:sz w:val="22"/>
          <w:szCs w:val="22"/>
        </w:rPr>
        <w:t>.</w:t>
      </w:r>
    </w:p>
    <w:p w:rsidR="002348DE" w:rsidRDefault="002348DE" w:rsidP="00CF3DDD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Below are the various business Rules performed on the </w:t>
      </w:r>
      <w:r w:rsidR="001B4DDF">
        <w:rPr>
          <w:rFonts w:ascii="Arial" w:hAnsi="Arial" w:cs="Arial"/>
          <w:sz w:val="22"/>
          <w:szCs w:val="22"/>
        </w:rPr>
        <w:fldChar w:fldCharType="begin"/>
      </w:r>
      <w:r w:rsidR="001B4DDF">
        <w:rPr>
          <w:rFonts w:ascii="Arial" w:hAnsi="Arial" w:cs="Arial"/>
          <w:sz w:val="22"/>
          <w:szCs w:val="22"/>
        </w:rPr>
        <w:instrText xml:space="preserve"> DOCPROPERTY  src_table_names  \* MERGEFORMAT </w:instrText>
      </w:r>
      <w:r w:rsidR="001B4DDF">
        <w:rPr>
          <w:rFonts w:ascii="Arial" w:hAnsi="Arial" w:cs="Arial"/>
          <w:sz w:val="22"/>
          <w:szCs w:val="22"/>
        </w:rPr>
        <w:fldChar w:fldCharType="separate"/>
      </w:r>
      <w:r w:rsidR="001B4DDF">
        <w:rPr>
          <w:rFonts w:ascii="Arial" w:hAnsi="Arial" w:cs="Arial"/>
          <w:sz w:val="22"/>
          <w:szCs w:val="22"/>
        </w:rPr>
        <w:t/>
      </w:r>
      <w:r w:rsidR="001B4DDF">
        <w:rPr>
          <w:rFonts w:ascii="Arial" w:hAnsi="Arial" w:cs="Arial"/>
          <w:sz w:val="22"/>
          <w:szCs w:val="22"/>
        </w:rPr>
        <w:fldChar w:fldCharType="end"/>
      </w:r>
    </w:p>
    <w:p w:rsidR="002348DE" w:rsidRDefault="002348DE" w:rsidP="002348DE">
      <w:pPr>
        <w:spacing w:line="360" w:lineRule="auto"/>
        <w:ind w:left="720"/>
        <w:jc w:val="both"/>
        <w:rPr>
          <w:rFonts w:ascii="Arial" w:hAnsi="Arial" w:cs="Arial"/>
          <w:sz w:val="22"/>
          <w:szCs w:val="22"/>
        </w:rPr>
      </w:pPr>
    </w:p>
    <w:tbl>
      <w:tblPr>
        <w:tblW w:w="8136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3"/>
        <w:gridCol w:w="1359"/>
        <w:gridCol w:w="1330"/>
        <w:gridCol w:w="1434"/>
        <w:gridCol w:w="1388"/>
        <w:gridCol w:w="1362"/>
      </w:tblGrid>
      <w:tr w:rsidR="00B638C3" w:rsidRPr="00B638C3" w:rsidTr="008B23BA">
        <w:tc>
          <w:tcPr>
            <w:tcW w:w="1263" w:type="dxa"/>
            <w:shd w:val="clear" w:color="auto" w:fill="auto"/>
            <w:vAlign w:val="center"/>
          </w:tcPr>
          <w:p w:rsidR="002348DE" w:rsidRPr="008B23BA" w:rsidRDefault="002348DE" w:rsidP="008B23B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B23BA">
              <w:rPr>
                <w:rFonts w:ascii="Arial" w:hAnsi="Arial" w:cs="Arial"/>
                <w:b/>
                <w:sz w:val="22"/>
                <w:szCs w:val="22"/>
              </w:rPr>
              <w:t>Seq. No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="002348DE" w:rsidRPr="008B23BA" w:rsidRDefault="002348DE" w:rsidP="008B23B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B23BA">
              <w:rPr>
                <w:rFonts w:ascii="Arial" w:hAnsi="Arial" w:cs="Arial"/>
                <w:b/>
                <w:sz w:val="22"/>
                <w:szCs w:val="22"/>
              </w:rPr>
              <w:t>Attribute Name</w:t>
            </w:r>
          </w:p>
        </w:tc>
        <w:tc>
          <w:tcPr>
            <w:tcW w:w="1330" w:type="dxa"/>
            <w:shd w:val="clear" w:color="auto" w:fill="auto"/>
            <w:vAlign w:val="center"/>
          </w:tcPr>
          <w:p w:rsidR="002348DE" w:rsidRPr="008B23BA" w:rsidRDefault="002348DE" w:rsidP="008B23B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B23BA">
              <w:rPr>
                <w:rFonts w:ascii="Arial" w:hAnsi="Arial" w:cs="Arial"/>
                <w:b/>
                <w:sz w:val="22"/>
                <w:szCs w:val="22"/>
              </w:rPr>
              <w:t>Rule Criteria</w:t>
            </w:r>
          </w:p>
        </w:tc>
        <w:tc>
          <w:tcPr>
            <w:tcW w:w="1434" w:type="dxa"/>
            <w:shd w:val="clear" w:color="auto" w:fill="auto"/>
            <w:vAlign w:val="center"/>
          </w:tcPr>
          <w:p w:rsidR="002348DE" w:rsidRPr="008B23BA" w:rsidRDefault="002348DE" w:rsidP="008B23B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B23BA">
              <w:rPr>
                <w:rFonts w:ascii="Arial" w:hAnsi="Arial" w:cs="Arial"/>
                <w:b/>
                <w:sz w:val="22"/>
                <w:szCs w:val="22"/>
              </w:rPr>
              <w:t>Rule Description</w:t>
            </w:r>
          </w:p>
        </w:tc>
        <w:tc>
          <w:tcPr>
            <w:tcW w:w="1388" w:type="dxa"/>
            <w:shd w:val="clear" w:color="auto" w:fill="auto"/>
            <w:vAlign w:val="center"/>
          </w:tcPr>
          <w:p w:rsidR="002348DE" w:rsidRPr="008B23BA" w:rsidRDefault="002348DE" w:rsidP="008B23B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B23BA">
              <w:rPr>
                <w:rFonts w:ascii="Arial" w:hAnsi="Arial" w:cs="Arial"/>
                <w:b/>
                <w:sz w:val="22"/>
                <w:szCs w:val="22"/>
              </w:rPr>
              <w:t>Rule Condition</w:t>
            </w:r>
          </w:p>
        </w:tc>
        <w:tc>
          <w:tcPr>
            <w:tcW w:w="1362" w:type="dxa"/>
            <w:shd w:val="clear" w:color="auto" w:fill="auto"/>
            <w:vAlign w:val="center"/>
          </w:tcPr>
          <w:p w:rsidR="002348DE" w:rsidRPr="008B23BA" w:rsidRDefault="002348DE" w:rsidP="008B23B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B23BA">
              <w:rPr>
                <w:rFonts w:ascii="Arial" w:hAnsi="Arial" w:cs="Arial"/>
                <w:b/>
                <w:sz w:val="22"/>
                <w:szCs w:val="22"/>
              </w:rPr>
              <w:t>Rule Status (Active/ Inactive)</w:t>
            </w:r>
          </w:p>
        </w:tc>
      </w:tr>
      <w:tr w:rsidR="00B638C3" w:rsidRPr="00B638C3" w:rsidTr="008B23BA">
        <w:tc>
          <w:tcPr>
            <w:tcW w:w="1263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9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0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34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88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2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38C3" w:rsidRPr="00B638C3" w:rsidTr="008B23BA">
        <w:tc>
          <w:tcPr>
            <w:tcW w:w="1263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9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0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34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88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2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38C3" w:rsidRPr="00B638C3" w:rsidTr="008B23BA">
        <w:tc>
          <w:tcPr>
            <w:tcW w:w="1263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9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0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34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88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2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38C3" w:rsidRPr="00B638C3" w:rsidTr="008B23BA">
        <w:tc>
          <w:tcPr>
            <w:tcW w:w="1263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9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0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34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88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2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38C3" w:rsidRPr="00B638C3" w:rsidTr="008B23BA">
        <w:tc>
          <w:tcPr>
            <w:tcW w:w="1263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9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0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34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88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2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38C3" w:rsidRPr="00B638C3" w:rsidTr="008B23BA">
        <w:tc>
          <w:tcPr>
            <w:tcW w:w="1263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9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0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34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88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2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38C3" w:rsidRPr="00B638C3" w:rsidTr="008B23BA">
        <w:tc>
          <w:tcPr>
            <w:tcW w:w="1263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9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0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34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88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2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2348DE" w:rsidRPr="009644FB" w:rsidRDefault="002348DE" w:rsidP="002348DE">
      <w:pPr>
        <w:spacing w:line="360" w:lineRule="auto"/>
        <w:ind w:left="720"/>
        <w:jc w:val="both"/>
        <w:rPr>
          <w:rFonts w:ascii="Arial" w:hAnsi="Arial" w:cs="Arial"/>
          <w:sz w:val="22"/>
          <w:szCs w:val="22"/>
        </w:rPr>
      </w:pPr>
    </w:p>
    <w:p w:rsidR="000F0F96" w:rsidRPr="009E113F" w:rsidRDefault="002C09BE" w:rsidP="00CF3DD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4610B6" w:rsidRDefault="0011007A" w:rsidP="002348DE">
      <w:pPr>
        <w:pStyle w:val="Heading1"/>
        <w:numPr>
          <w:ilvl w:val="0"/>
          <w:numId w:val="3"/>
        </w:numPr>
        <w:rPr>
          <w:bCs w:val="0"/>
          <w:color w:val="333333"/>
          <w:kern w:val="0"/>
          <w:sz w:val="28"/>
          <w:szCs w:val="28"/>
        </w:rPr>
      </w:pPr>
      <w:bookmarkStart w:id="7" w:name="_Toc454468240"/>
      <w:r w:rsidRPr="00A111C4">
        <w:rPr>
          <w:bCs w:val="0"/>
          <w:color w:val="333333"/>
          <w:kern w:val="0"/>
          <w:sz w:val="28"/>
          <w:szCs w:val="28"/>
        </w:rPr>
        <w:t>Mapping Design</w:t>
      </w:r>
      <w:bookmarkEnd w:id="7"/>
    </w:p>
    <w:p w:rsidR="003A6E89" w:rsidRDefault="003A6E89" w:rsidP="003A6E89">
      <w:r>
        <w:t xml:space="preserve">         </w:t>
      </w:r>
    </w:p>
    <w:p w:rsidR="002348DE" w:rsidRPr="00A93014" w:rsidRDefault="002348DE" w:rsidP="002348DE">
      <w:pPr>
        <w:tabs>
          <w:tab w:val="left" w:pos="1350"/>
        </w:tabs>
        <w:spacing w:line="360" w:lineRule="auto"/>
        <w:ind w:left="720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Below table shows mapping details for the </w:t>
      </w:r>
      <w:r w:rsidR="00BE550E">
        <w:rPr>
          <w:rFonts w:ascii="Arial" w:hAnsi="Arial" w:cs="Arial"/>
          <w:color w:val="333333"/>
          <w:sz w:val="22"/>
          <w:szCs w:val="22"/>
        </w:rPr>
        <w:fldChar w:fldCharType="begin"/>
      </w:r>
      <w:r w:rsidR="00BE550E">
        <w:rPr>
          <w:rFonts w:ascii="Arial" w:hAnsi="Arial" w:cs="Arial"/>
          <w:color w:val="333333"/>
          <w:sz w:val="22"/>
          <w:szCs w:val="22"/>
        </w:rPr>
        <w:instrText xml:space="preserve"> DOCPROPERTY  template_name  \* MERGEFORMAT </w:instrText>
      </w:r>
      <w:r w:rsidR="00BE550E">
        <w:rPr>
          <w:rFonts w:ascii="Arial" w:hAnsi="Arial" w:cs="Arial"/>
          <w:color w:val="333333"/>
          <w:sz w:val="22"/>
          <w:szCs w:val="22"/>
        </w:rPr>
        <w:fldChar w:fldCharType="separate"/>
      </w:r>
      <w:r w:rsidR="00BE550E">
        <w:rPr>
          <w:rFonts w:ascii="Arial" w:hAnsi="Arial" w:cs="Arial"/>
          <w:color w:val="333333"/>
          <w:sz w:val="22"/>
          <w:szCs w:val="22"/>
        </w:rPr>
        <w:t>Baloise_POC_Template2</w:t>
      </w:r>
      <w:r w:rsidR="00BE550E">
        <w:rPr>
          <w:rFonts w:ascii="Arial" w:hAnsi="Arial" w:cs="Arial"/>
          <w:color w:val="333333"/>
          <w:sz w:val="22"/>
          <w:szCs w:val="22"/>
        </w:rPr>
        <w:fldChar w:fldCharType="end"/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</w:p>
    <w:p w:rsidR="002348DE" w:rsidRDefault="002348DE" w:rsidP="003A6E89"/>
    <w:tbl>
      <w:tblPr>
        <w:tblStyle w:val="TableGrid"/>
        <w:tblW w:w="5000" w:type="pct"/>
        <w:tblLook w:val="04A0"/>
        <w:jc w:val="center"/>
      </w:tblPr>
      <w:tr>
        <w:tc>
          <w:tcPr>
            <w:tcW w:w="2310" w:type="pct"/>
          </w:tcPr>
          <w:p>
            <w:pPr>
              <w:jc w:val="center"/>
            </w:pPr>
            <w:r>
              <w:rPr>
                <w:lang w:val="en-US"/>
                <w:b/>
              </w:rPr>
              <w:t>Sr.NO.</w:t>
            </w:r>
          </w:p>
        </w:tc>
        <w:tc>
          <w:tcPr>
            <w:tcW w:w="2310" w:type="pct"/>
          </w:tcPr>
          <w:p>
            <w:pPr>
              <w:jc w:val="center"/>
            </w:pPr>
            <w:r>
              <w:rPr>
                <w:lang w:val="en-US"/>
                <w:b/>
              </w:rPr>
              <w:t>Target Table</w:t>
            </w:r>
          </w:p>
        </w:tc>
        <w:tc>
          <w:tcPr>
            <w:tcW w:w="2310" w:type="pct"/>
          </w:tcPr>
          <w:p>
            <w:pPr>
              <w:jc w:val="center"/>
            </w:pPr>
            <w:r>
              <w:rPr>
                <w:lang w:val="en-US"/>
                <w:b/>
              </w:rPr>
              <w:t>Target Column Name</w:t>
            </w:r>
          </w:p>
        </w:tc>
        <w:tc>
          <w:tcPr>
            <w:tcW w:w="2310" w:type="pct"/>
          </w:tcPr>
          <w:p>
            <w:pPr>
              <w:jc w:val="center"/>
            </w:pPr>
            <w:r>
              <w:rPr>
                <w:lang w:val="en-US"/>
                <w:b/>
              </w:rPr>
              <w:t>Source Table</w:t>
            </w:r>
          </w:p>
        </w:tc>
        <w:tc>
          <w:tcPr>
            <w:tcW w:w="2310" w:type="pct"/>
          </w:tcPr>
          <w:p>
            <w:pPr>
              <w:jc w:val="center"/>
            </w:pPr>
            <w:r>
              <w:rPr>
                <w:lang w:val="en-US"/>
                <w:b/>
              </w:rPr>
              <w:t>Source Column Name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1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CONTRACT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ContractDataEntryDateAndTime</w:t>
            </w:r>
          </w:p>
        </w:tc>
        <w:tc>
          <w:tcPr>
            <w:tcW w:w="2310" w:type="pct"/>
          </w:tcPr>
          <w:p>
            <w:pPr/>
          </w:p>
        </w:tc>
        <w:tc>
          <w:tcPr>
            <w:tcW w:w="2310" w:type="pct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2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CONTRACT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ContractEndDate</w:t>
            </w:r>
          </w:p>
        </w:tc>
        <w:tc>
          <w:tcPr>
            <w:tcW w:w="2310" w:type="pct"/>
          </w:tcPr>
          <w:p>
            <w:pPr/>
          </w:p>
        </w:tc>
        <w:tc>
          <w:tcPr>
            <w:tcW w:w="2310" w:type="pct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3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CONTRACT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ContractIdentifier</w:t>
            </w:r>
          </w:p>
        </w:tc>
        <w:tc>
          <w:tcPr>
            <w:tcW w:w="2310" w:type="pct"/>
          </w:tcPr>
          <w:p>
            <w:pPr/>
          </w:p>
        </w:tc>
        <w:tc>
          <w:tcPr>
            <w:tcW w:w="2310" w:type="pct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4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CONTRACT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ContractIdentifierSourceExt</w:t>
            </w:r>
          </w:p>
        </w:tc>
        <w:tc>
          <w:tcPr>
            <w:tcW w:w="2310" w:type="pct"/>
          </w:tcPr>
          <w:p>
            <w:pPr/>
          </w:p>
        </w:tc>
        <w:tc>
          <w:tcPr>
            <w:tcW w:w="2310" w:type="pct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5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CONTRACT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ContractIdentifierSourceInt</w:t>
            </w:r>
          </w:p>
        </w:tc>
        <w:tc>
          <w:tcPr>
            <w:tcW w:w="2310" w:type="pct"/>
          </w:tcPr>
          <w:p>
            <w:pPr/>
          </w:p>
        </w:tc>
        <w:tc>
          <w:tcPr>
            <w:tcW w:w="2310" w:type="pct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6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CONTRACT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ContractInceptionDateAndTime</w:t>
            </w:r>
          </w:p>
        </w:tc>
        <w:tc>
          <w:tcPr>
            <w:tcW w:w="2310" w:type="pct"/>
          </w:tcPr>
          <w:p>
            <w:pPr/>
          </w:p>
        </w:tc>
        <w:tc>
          <w:tcPr>
            <w:tcW w:w="2310" w:type="pct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7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CONTRACT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ContractLanguage</w:t>
            </w:r>
          </w:p>
        </w:tc>
        <w:tc>
          <w:tcPr>
            <w:tcW w:w="2310" w:type="pct"/>
          </w:tcPr>
          <w:p>
            <w:pPr/>
          </w:p>
        </w:tc>
        <w:tc>
          <w:tcPr>
            <w:tcW w:w="2310" w:type="pct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8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CONTRACT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ContractStatusCode</w:t>
            </w:r>
          </w:p>
        </w:tc>
        <w:tc>
          <w:tcPr>
            <w:tcW w:w="2310" w:type="pct"/>
          </w:tcPr>
          <w:p>
            <w:pPr/>
          </w:p>
        </w:tc>
        <w:tc>
          <w:tcPr>
            <w:tcW w:w="2310" w:type="pct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9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CONTRACT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ContractStatusDate</w:t>
            </w:r>
          </w:p>
        </w:tc>
        <w:tc>
          <w:tcPr>
            <w:tcW w:w="2310" w:type="pct"/>
          </w:tcPr>
          <w:p>
            <w:pPr/>
          </w:p>
        </w:tc>
        <w:tc>
          <w:tcPr>
            <w:tcW w:w="2310" w:type="pct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10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CONTRACT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ContractVersionNumber</w:t>
            </w:r>
          </w:p>
        </w:tc>
        <w:tc>
          <w:tcPr>
            <w:tcW w:w="2310" w:type="pct"/>
          </w:tcPr>
          <w:p>
            <w:pPr/>
          </w:p>
        </w:tc>
        <w:tc>
          <w:tcPr>
            <w:tcW w:w="2310" w:type="pct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11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CONTRACT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ContractVersionNumberSourceExt</w:t>
            </w:r>
          </w:p>
        </w:tc>
        <w:tc>
          <w:tcPr>
            <w:tcW w:w="2310" w:type="pct"/>
          </w:tcPr>
          <w:p>
            <w:pPr/>
          </w:p>
        </w:tc>
        <w:tc>
          <w:tcPr>
            <w:tcW w:w="2310" w:type="pct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12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CONTRACT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ContractVersionNumberSourceInt</w:t>
            </w:r>
          </w:p>
        </w:tc>
        <w:tc>
          <w:tcPr>
            <w:tcW w:w="2310" w:type="pct"/>
          </w:tcPr>
          <w:p>
            <w:pPr/>
          </w:p>
        </w:tc>
        <w:tc>
          <w:tcPr>
            <w:tcW w:w="2310" w:type="pct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13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CONTRACT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EmploymentEndDate</w:t>
            </w:r>
          </w:p>
        </w:tc>
        <w:tc>
          <w:tcPr>
            <w:tcW w:w="2310" w:type="pct"/>
          </w:tcPr>
          <w:p>
            <w:pPr/>
          </w:p>
        </w:tc>
        <w:tc>
          <w:tcPr>
            <w:tcW w:w="2310" w:type="pct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14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CONTRACT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EndorsementCreationDate</w:t>
            </w:r>
          </w:p>
        </w:tc>
        <w:tc>
          <w:tcPr>
            <w:tcW w:w="2310" w:type="pct"/>
          </w:tcPr>
          <w:p>
            <w:pPr/>
          </w:p>
        </w:tc>
        <w:tc>
          <w:tcPr>
            <w:tcW w:w="2310" w:type="pct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15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CONTRACT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EndorsementEffectiveDate</w:t>
            </w:r>
          </w:p>
        </w:tc>
        <w:tc>
          <w:tcPr>
            <w:tcW w:w="2310" w:type="pct"/>
          </w:tcPr>
          <w:p>
            <w:pPr/>
          </w:p>
        </w:tc>
        <w:tc>
          <w:tcPr>
            <w:tcW w:w="2310" w:type="pct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16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CONTRACT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EndorsementModificationDate</w:t>
            </w:r>
          </w:p>
        </w:tc>
        <w:tc>
          <w:tcPr>
            <w:tcW w:w="2310" w:type="pct"/>
          </w:tcPr>
          <w:p>
            <w:pPr/>
          </w:p>
        </w:tc>
        <w:tc>
          <w:tcPr>
            <w:tcW w:w="2310" w:type="pct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17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CONTRACT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EndorsementTechnicalDate</w:t>
            </w:r>
          </w:p>
        </w:tc>
        <w:tc>
          <w:tcPr>
            <w:tcW w:w="2310" w:type="pct"/>
          </w:tcPr>
          <w:p>
            <w:pPr/>
          </w:p>
        </w:tc>
        <w:tc>
          <w:tcPr>
            <w:tcW w:w="2310" w:type="pct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18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CONTRACT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IndexationPercentage</w:t>
            </w:r>
          </w:p>
        </w:tc>
        <w:tc>
          <w:tcPr>
            <w:tcW w:w="2310" w:type="pct"/>
          </w:tcPr>
          <w:p>
            <w:pPr/>
          </w:p>
        </w:tc>
        <w:tc>
          <w:tcPr>
            <w:tcW w:w="2310" w:type="pct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19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CONTRACT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IndexationTypeCode</w:t>
            </w:r>
          </w:p>
        </w:tc>
        <w:tc>
          <w:tcPr>
            <w:tcW w:w="2310" w:type="pct"/>
          </w:tcPr>
          <w:p>
            <w:pPr/>
          </w:p>
        </w:tc>
        <w:tc>
          <w:tcPr>
            <w:tcW w:w="2310" w:type="pct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20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CONTRACT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InsuranceProductTypeCode</w:t>
            </w:r>
          </w:p>
        </w:tc>
        <w:tc>
          <w:tcPr>
            <w:tcW w:w="2310" w:type="pct"/>
          </w:tcPr>
          <w:p>
            <w:pPr/>
          </w:p>
        </w:tc>
        <w:tc>
          <w:tcPr>
            <w:tcW w:w="2310" w:type="pct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21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CONTRACT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LastIndexationYear</w:t>
            </w:r>
          </w:p>
        </w:tc>
        <w:tc>
          <w:tcPr>
            <w:tcW w:w="2310" w:type="pct"/>
          </w:tcPr>
          <w:p>
            <w:pPr/>
          </w:p>
        </w:tc>
        <w:tc>
          <w:tcPr>
            <w:tcW w:w="2310" w:type="pct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22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CONTRACT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LoanReferenceIdentifier</w:t>
            </w:r>
          </w:p>
        </w:tc>
        <w:tc>
          <w:tcPr>
            <w:tcW w:w="2310" w:type="pct"/>
          </w:tcPr>
          <w:p>
            <w:pPr/>
          </w:p>
        </w:tc>
        <w:tc>
          <w:tcPr>
            <w:tcW w:w="2310" w:type="pct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23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CONTRACT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NumberOfFreeSwitches</w:t>
            </w:r>
          </w:p>
        </w:tc>
        <w:tc>
          <w:tcPr>
            <w:tcW w:w="2310" w:type="pct"/>
          </w:tcPr>
          <w:p>
            <w:pPr/>
          </w:p>
        </w:tc>
        <w:tc>
          <w:tcPr>
            <w:tcW w:w="2310" w:type="pct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24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CONTRACT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OnlyOwnHomeIndicator</w:t>
            </w:r>
          </w:p>
        </w:tc>
        <w:tc>
          <w:tcPr>
            <w:tcW w:w="2310" w:type="pct"/>
          </w:tcPr>
          <w:p>
            <w:pPr/>
          </w:p>
        </w:tc>
        <w:tc>
          <w:tcPr>
            <w:tcW w:w="2310" w:type="pct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25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CONTRACT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PaymentFrequencyCode</w:t>
            </w:r>
          </w:p>
        </w:tc>
        <w:tc>
          <w:tcPr>
            <w:tcW w:w="2310" w:type="pct"/>
          </w:tcPr>
          <w:p>
            <w:pPr/>
          </w:p>
        </w:tc>
        <w:tc>
          <w:tcPr>
            <w:tcW w:w="2310" w:type="pct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26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CONTRACT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PremiumFreeDate</w:t>
            </w:r>
          </w:p>
        </w:tc>
        <w:tc>
          <w:tcPr>
            <w:tcW w:w="2310" w:type="pct"/>
          </w:tcPr>
          <w:p>
            <w:pPr/>
          </w:p>
        </w:tc>
        <w:tc>
          <w:tcPr>
            <w:tcW w:w="2310" w:type="pct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27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CONTRACT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PremiumPaymentEndDate</w:t>
            </w:r>
          </w:p>
        </w:tc>
        <w:tc>
          <w:tcPr>
            <w:tcW w:w="2310" w:type="pct"/>
          </w:tcPr>
          <w:p>
            <w:pPr/>
          </w:p>
        </w:tc>
        <w:tc>
          <w:tcPr>
            <w:tcW w:w="2310" w:type="pct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28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CONTRACT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ProposalIdentifier</w:t>
            </w:r>
          </w:p>
        </w:tc>
        <w:tc>
          <w:tcPr>
            <w:tcW w:w="2310" w:type="pct"/>
          </w:tcPr>
          <w:p>
            <w:pPr/>
          </w:p>
        </w:tc>
        <w:tc>
          <w:tcPr>
            <w:tcW w:w="2310" w:type="pct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29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CONTRACT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RecomposeCreditIndicator</w:t>
            </w:r>
          </w:p>
        </w:tc>
        <w:tc>
          <w:tcPr>
            <w:tcW w:w="2310" w:type="pct"/>
          </w:tcPr>
          <w:p>
            <w:pPr/>
          </w:p>
        </w:tc>
        <w:tc>
          <w:tcPr>
            <w:tcW w:w="2310" w:type="pct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30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CONTRACT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RenewalMainDate</w:t>
            </w:r>
          </w:p>
        </w:tc>
        <w:tc>
          <w:tcPr>
            <w:tcW w:w="2310" w:type="pct"/>
          </w:tcPr>
          <w:p>
            <w:pPr/>
          </w:p>
        </w:tc>
        <w:tc>
          <w:tcPr>
            <w:tcW w:w="2310" w:type="pct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31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CONTRACT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SourceProductName</w:t>
            </w:r>
          </w:p>
        </w:tc>
        <w:tc>
          <w:tcPr>
            <w:tcW w:w="2310" w:type="pct"/>
          </w:tcPr>
          <w:p>
            <w:pPr/>
          </w:p>
        </w:tc>
        <w:tc>
          <w:tcPr>
            <w:tcW w:w="2310" w:type="pct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32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CONTRACT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SourceSystem</w:t>
            </w:r>
          </w:p>
        </w:tc>
        <w:tc>
          <w:tcPr>
            <w:tcW w:w="2310" w:type="pct"/>
          </w:tcPr>
          <w:p>
            <w:pPr/>
          </w:p>
        </w:tc>
        <w:tc>
          <w:tcPr>
            <w:tcW w:w="2310" w:type="pct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33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CONTRACT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SourceTariffCode</w:t>
            </w:r>
          </w:p>
        </w:tc>
        <w:tc>
          <w:tcPr>
            <w:tcW w:w="2310" w:type="pct"/>
          </w:tcPr>
          <w:p>
            <w:pPr/>
          </w:p>
        </w:tc>
        <w:tc>
          <w:tcPr>
            <w:tcW w:w="2310" w:type="pct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34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CONTRACT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TaxabilityTypeCode</w:t>
            </w:r>
          </w:p>
        </w:tc>
        <w:tc>
          <w:tcPr>
            <w:tcW w:w="2310" w:type="pct"/>
          </w:tcPr>
          <w:p>
            <w:pPr/>
          </w:p>
        </w:tc>
        <w:tc>
          <w:tcPr>
            <w:tcW w:w="2310" w:type="pct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35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CONTRACT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TaxCertificateIndicator</w:t>
            </w:r>
          </w:p>
        </w:tc>
        <w:tc>
          <w:tcPr>
            <w:tcW w:w="2310" w:type="pct"/>
          </w:tcPr>
          <w:p>
            <w:pPr/>
          </w:p>
        </w:tc>
        <w:tc>
          <w:tcPr>
            <w:tcW w:w="2310" w:type="pct"/>
          </w:tcPr>
          <w:p>
            <w:pPr/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36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CONTRACT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TaxLongTermSavingIndicator</w:t>
            </w:r>
          </w:p>
        </w:tc>
        <w:tc>
          <w:tcPr>
            <w:tcW w:w="2310" w:type="pct"/>
          </w:tcPr>
          <w:p>
            <w:pPr/>
          </w:p>
        </w:tc>
        <w:tc>
          <w:tcPr>
            <w:tcW w:w="2310" w:type="pct"/>
          </w:tcPr>
          <w:p>
            <w:pPr/>
          </w:p>
        </w:tc>
      </w:tr>
    </w:tbl>
    <w:p w:rsidR="00EE7C55" w:rsidRDefault="00EE7C55" w:rsidP="003A6E89"/>
    <w:p w:rsidR="00EE7C55" w:rsidRDefault="00EE7C55" w:rsidP="003A6E89"/>
    <w:p w:rsidR="0038376D" w:rsidRPr="009E113F" w:rsidRDefault="0038376D" w:rsidP="0011007A">
      <w:pPr>
        <w:rPr>
          <w:rFonts w:ascii="Arial" w:hAnsi="Arial" w:cs="Arial"/>
        </w:rPr>
      </w:pPr>
    </w:p>
    <w:p w:rsidR="00BE62AB" w:rsidRDefault="002C09BE" w:rsidP="00011D8C">
      <w:pPr>
        <w:rPr>
          <w:rFonts w:ascii="Arial" w:hAnsi="Arial" w:cs="Arial"/>
          <w:highlight w:val="cyan"/>
        </w:rPr>
      </w:pPr>
      <w:r>
        <w:rPr>
          <w:rFonts w:ascii="Arial" w:hAnsi="Arial" w:cs="Arial"/>
          <w:highlight w:val="cyan"/>
        </w:rPr>
        <w:br w:type="page"/>
      </w:r>
    </w:p>
    <w:p w:rsidR="00202B8C" w:rsidRPr="002348DE" w:rsidRDefault="00202B8C" w:rsidP="002348DE">
      <w:pPr>
        <w:pStyle w:val="Heading1"/>
        <w:numPr>
          <w:ilvl w:val="0"/>
          <w:numId w:val="3"/>
        </w:numPr>
        <w:rPr>
          <w:bCs w:val="0"/>
          <w:color w:val="333333"/>
          <w:kern w:val="0"/>
          <w:sz w:val="28"/>
          <w:szCs w:val="28"/>
        </w:rPr>
      </w:pPr>
      <w:bookmarkStart w:id="8" w:name="_Toc179205652"/>
      <w:bookmarkStart w:id="9" w:name="_Toc179449716"/>
      <w:bookmarkStart w:id="10" w:name="_Toc454468241"/>
      <w:r w:rsidRPr="002348DE">
        <w:rPr>
          <w:bCs w:val="0"/>
          <w:color w:val="333333"/>
          <w:kern w:val="0"/>
          <w:sz w:val="28"/>
          <w:szCs w:val="28"/>
        </w:rPr>
        <w:t>TRANSFORMATION</w:t>
      </w:r>
      <w:bookmarkEnd w:id="8"/>
      <w:bookmarkEnd w:id="9"/>
      <w:r w:rsidR="002348DE" w:rsidRPr="002348DE">
        <w:rPr>
          <w:bCs w:val="0"/>
          <w:color w:val="333333"/>
          <w:kern w:val="0"/>
          <w:sz w:val="28"/>
          <w:szCs w:val="28"/>
        </w:rPr>
        <w:t xml:space="preserve"> Details</w:t>
      </w:r>
      <w:bookmarkEnd w:id="10"/>
    </w:p>
    <w:p w:rsidR="00202B8C" w:rsidRDefault="00202B8C" w:rsidP="00011D8C">
      <w:pPr>
        <w:rPr>
          <w:rFonts w:ascii="Arial" w:hAnsi="Arial" w:cs="Arial"/>
          <w:highlight w:val="cyan"/>
        </w:rPr>
      </w:pPr>
    </w:p>
    <w:tbl>
      <w:tblPr>
        <w:tblStyle w:val="TableGrid"/>
        <w:tblW w:w="5000" w:type="pct"/>
        <w:tblLook w:val="04A0"/>
        <w:jc w:val="center"/>
      </w:tblPr>
      <w:tr>
        <w:tc>
          <w:tcPr>
            <w:tcW w:w="2310" w:type="pct"/>
          </w:tcPr>
          <w:p>
            <w:pPr>
              <w:jc w:val="center"/>
            </w:pPr>
            <w:r>
              <w:rPr>
                <w:lang w:val="en-US"/>
                <w:b/>
              </w:rPr>
              <w:t>Sr.NO.</w:t>
            </w:r>
          </w:p>
        </w:tc>
        <w:tc>
          <w:tcPr>
            <w:tcW w:w="2310" w:type="pct"/>
          </w:tcPr>
          <w:p>
            <w:pPr>
              <w:jc w:val="center"/>
            </w:pPr>
            <w:r>
              <w:rPr>
                <w:lang w:val="en-US"/>
                <w:b/>
              </w:rPr>
              <w:t>Transformation Name</w:t>
            </w:r>
          </w:p>
        </w:tc>
        <w:tc>
          <w:tcPr>
            <w:tcW w:w="2310" w:type="pct"/>
          </w:tcPr>
          <w:p>
            <w:pPr>
              <w:jc w:val="center"/>
            </w:pPr>
            <w:r>
              <w:rPr>
                <w:lang w:val="en-US"/>
                <w:b/>
              </w:rPr>
              <w:t>Transformation Type</w:t>
            </w:r>
          </w:p>
        </w:tc>
        <w:tc>
          <w:tcPr>
            <w:tcW w:w="2310" w:type="pct"/>
          </w:tcPr>
          <w:p>
            <w:pPr>
              <w:jc w:val="center"/>
            </w:pPr>
            <w:r>
              <w:rPr>
                <w:lang w:val="en-US"/>
                <w:b/>
              </w:rPr>
              <w:t>Transformation Description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1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Truncate Contract Table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Execute SQL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Pre#Truncate table Contract#Target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2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Get Parameter Values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Execute SQL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Pre#SELECT ?= TARGETVALUE  FROM DBO.CODE_LOOKUP_W3  WHERE SOURCESYSTEM='UL3-SE' AND TARGETTABLENAME ='CONTRACT' AND TARGETCOLUMNNAME ='ContractVersionNumberSourceExt' AND SOURCEVALUE='Default' SELECT ?=  CAST(TARGETVALUE AS NVARCHAR(6))  FROM DBO.CODE_LOOKUP_W3  WHERE SOURCESYSTEM='UL3-SE' AND TARGETTABLENAME ='CONTRACT' AND TARGETCOLUMNNAME ='SourceSystem' AND SOURCEVALUE='Default' SELECT ?=  CAST(TARGETVALUE AS NUMERIC) FROM DBO.CODE_LOOKUP_W3 WHERE SourceSystem='UL3-SE' AND TARGETTABLENAME ='CONTRACT' AND TARGETCOLUMNNAME='IndexationPercentage' SELECT ?=   CAST(TARGETVALUE AS NUMERIC) FROM DBO.CODE_LOOKUP_W3 WHERE SourceSystem='UL3-SE' AND TARGETTABLENAME ='CONTRACT' AND TARGETCOLUMNNAME='TaxCertificateIndicator' SELECT ?=   CAST(TARGETVALUE AS NUMERIC) FROM DBO.CODE_LOOKUP_W3 WHERE SourceSystem='UL3-SE' AND TARGETTABLENAME ='CONTRACT' AND TARGETCOLUMNNAME='TaxLongTermSavingIndicator' SELECT ?=   CAST(TARGETVALUE AS NUMERIC) FROM DBO.CODE_LOOKUP_W3 WHERE SourceSystem='UL3-SE' AND TARGETTABLENAME ='CONTRACT' AND TARGETCOLUMNNAME='RecomposeCreditIndicator' SELECT ?=   CAST(TARGETVALUE AS NUMERIC) FROM DBO.CODE_LOOKUP_W3 WHERE SourceSystem='UL3-SE' AND TARGETTABLENAME ='CONTRACT' AND TARGETCOLUMNNAME='OnlyOwnHomeIndicator' SELECT ?=   CAST(TARGETVALUE AS NUMERIC) FROM DBO.CODE_LOOKUP_W3 WHERE SourceSystem='UL3-SE' AND TARGETTABLENAME ='CONTRACT' AND TARGETCOLUMNNAME='NumberOfFreeSwitches' SELECT ?= TargetValue from dbo.CODE_LOOKUP_W3 where SourceSystem='UL3-SE' and TargetTableName='CONTRACT' AND TargetColumnName='ContractVersionNumber'  SELECT ?= CONVERT(DATE,ConfigParamValue,103) FROM DBO.CONFIGURABLE_PARAMETERS_UL3 WHERE CONFIGPARAMKEY='CutOffDate' AND SOURCENAME='UL3' AND ISACTIVE='1' SELECT ?= CONVERT(DATE,ConfigParamValue,103) FROM DBO.CONFIGURABLE_PARAMETERS_UL3 WHERE CONFIGPARAMKEY='ExecutionMigrationDate'AND SOURCENAME='UL3'AND ISACTIVE='1'#Target$string.V_ContractVersionNumberSourceExt,string.V_SourceSystem,int.V_IndexationPercentage,int.V_TaxCertificateIndicator,int.V_TaxLongTermSavingIndicator,int.V_RecomposeCreditIndicator,int.V_OnlyOwnHomeIndicator,int.V_NumberOfFreeSwitches,int.V_ContractVersionNumber,date.V_cutoffDate,date.V_MigrationDat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3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Derived Column1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Derived Column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ContractVersionNumberSourceExt$@[User::V_ContractVersionNumberSourceExt]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4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Derived Column1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Derived Column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SourceSystem$(DT_WSTR,6)@[User::V_SourceSystem]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5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Derived Column1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Derived Column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IndexationPercentage$@[User::V_IndexationPercentage]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6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Derived Column1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Derived Column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NumberOfFreeSwitches$@[User::V_NumberOfFreeSwitches]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7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Derived Column1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Derived Column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TaxLongTermSavingIndicator$@[User::V_TaxLongTermSavingIndicator]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8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Derived Column1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Derived Column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ContractStatusDate$@[User::V_cutoffDate]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9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Derived Column1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Derived Column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TaxCertificateIndicator$@[User::V_TaxCertificateIndicator]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10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Derived Column1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Derived Column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RecomposeCreditIndicator$@[User::V_RecomposeCreditIndicator]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11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Derived Column1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Derived Column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OnlyOwnHomeIndicator$@[User::V_OnlyOwnHomeIndicator]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12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Derived Column1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Derived Column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ContractVersionNumber$@[User::V_ContractVersionNumber]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13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Derived Column1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Derived Column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SourceProductName$@[User::V_SourceProductName]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14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Derived Column1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Derived Column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ContractIdentifierSourceInt$(DT_WSTR,20)ContractIdentifierSourceInt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15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Derived Column1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Derived Column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IndexationTypeCode$(DT_WSTR,10)IndexationTypeCode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16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Derived Column1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Derived Column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LastIndexationYear$(DT_WSTR,4)LastIndexationYear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17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Derived Column1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Derived Column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ContractVersionNumberSourceIn$ContractVersionNumberSourceInt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18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Derived Column1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Derived Column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LoanReferenceIdentifier$LoanReferenceIdentifier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19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Derived Column1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Derived Column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PremiumPaymentEndDate$PremiumPaymentEndDate &gt; ContractEndDate ? ContractEndDate : PremiumPaymentEndDate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20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Merge Join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Merge join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Source.TaxabilityTypeCode=CODE_LOOKUP_W3.SourceValue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21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DerivedColumn1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Derived Column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ContractIdentifierSourceExt$(DT_WSTR,20)ContractIdentifierSourceExt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22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DerivedColumn2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Derived Column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ContractStatusCode$(DT_WSTR,10)ContractStatusCode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23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DerivedColumn2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Derived Column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EndorsementEffectiveDate$@[User::V_cutoffDate]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24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DerivedColumn2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Derived Column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EndorsementTechnicalDate$@[User::V_cutoffDate]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25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DerivedColumn2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Derived Column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EndorsementCreationDate$@[User::V_MigrationDate]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26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DerivedColumn2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Derived Column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EndorsementModificationDate$@[User::V_MigrationDate]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27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DerivedColumn2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Derived Column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TaxabilityTypeCode$(DT_WSTR,2)(ISNULL(TaxabilitytypeCode_LK) ==  TRUE  ? TaxabilityTypeCode : TaxabilitytypeCode_LK)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28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DerivedColumn2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Derived Column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ProposalIdentifier$(DT_WSTR,20)ProposalIdentifier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29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Lookup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Lookup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SourceValue=IN_SourceTariffCode$Match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30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DerivedColumm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Derived Column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SourceProductValue$LanguageCode == "D" ? Level : LanguageCode == "F" ? TargetValue : "Null"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31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RowCount - Passcount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Row count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PassCountMain</w:t>
            </w:r>
          </w:p>
        </w:tc>
      </w:tr>
    </w:tbl>
    <w:p w:rsidR="00DD2E7D" w:rsidRDefault="00DD2E7D" w:rsidP="00011D8C">
      <w:pPr>
        <w:rPr>
          <w:rFonts w:ascii="Arial" w:hAnsi="Arial" w:cs="Arial"/>
          <w:highlight w:val="cyan"/>
        </w:rPr>
      </w:pPr>
    </w:p>
    <w:p w:rsidR="00DD2E7D" w:rsidRPr="009E113F" w:rsidRDefault="002348DE" w:rsidP="00011D8C">
      <w:pPr>
        <w:rPr>
          <w:rFonts w:ascii="Arial" w:hAnsi="Arial" w:cs="Arial"/>
          <w:highlight w:val="cyan"/>
        </w:rPr>
      </w:pPr>
      <w:r>
        <w:rPr>
          <w:rFonts w:ascii="Arial" w:hAnsi="Arial" w:cs="Arial"/>
          <w:highlight w:val="cyan"/>
        </w:rPr>
        <w:br w:type="page"/>
      </w:r>
    </w:p>
    <w:p w:rsidR="002348DE" w:rsidRPr="002348DE" w:rsidRDefault="002348DE" w:rsidP="002348DE">
      <w:pPr>
        <w:pStyle w:val="Heading1"/>
        <w:numPr>
          <w:ilvl w:val="0"/>
          <w:numId w:val="3"/>
        </w:numPr>
        <w:rPr>
          <w:bCs w:val="0"/>
          <w:color w:val="333333"/>
          <w:kern w:val="0"/>
          <w:sz w:val="28"/>
          <w:szCs w:val="28"/>
        </w:rPr>
      </w:pPr>
      <w:r w:rsidRPr="002348DE">
        <w:rPr>
          <w:bCs w:val="0"/>
          <w:color w:val="333333"/>
          <w:kern w:val="0"/>
          <w:sz w:val="28"/>
          <w:szCs w:val="28"/>
        </w:rPr>
        <w:t xml:space="preserve"> </w:t>
      </w:r>
      <w:bookmarkStart w:id="11" w:name="_Toc454468242"/>
      <w:r>
        <w:rPr>
          <w:bCs w:val="0"/>
          <w:color w:val="333333"/>
          <w:kern w:val="0"/>
          <w:sz w:val="28"/>
          <w:szCs w:val="28"/>
        </w:rPr>
        <w:t xml:space="preserve">Test Case </w:t>
      </w:r>
      <w:r w:rsidRPr="002348DE">
        <w:rPr>
          <w:bCs w:val="0"/>
          <w:color w:val="333333"/>
          <w:kern w:val="0"/>
          <w:sz w:val="28"/>
          <w:szCs w:val="28"/>
        </w:rPr>
        <w:t>Details</w:t>
      </w:r>
      <w:bookmarkEnd w:id="11"/>
    </w:p>
    <w:p w:rsidR="00261D5A" w:rsidRDefault="002348DE" w:rsidP="002348DE">
      <w:pPr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This section prides details on the acceptance criteria for the table </w:t>
      </w:r>
      <w:r w:rsidR="001B4DDF">
        <w:rPr>
          <w:rFonts w:ascii="Arial" w:hAnsi="Arial" w:cs="Arial"/>
        </w:rPr>
        <w:fldChar w:fldCharType="begin"/>
      </w:r>
      <w:r w:rsidR="001B4DDF">
        <w:rPr>
          <w:rFonts w:ascii="Arial" w:hAnsi="Arial" w:cs="Arial"/>
        </w:rPr>
        <w:instrText xml:space="preserve"> DOCPROPERTY  tgt_table_names  \* MERGEFORMAT </w:instrText>
      </w:r>
      <w:r w:rsidR="001B4DDF">
        <w:rPr>
          <w:rFonts w:ascii="Arial" w:hAnsi="Arial" w:cs="Arial"/>
        </w:rPr>
        <w:fldChar w:fldCharType="separate"/>
      </w:r>
      <w:r w:rsidR="001B4DDF">
        <w:rPr>
          <w:rFonts w:ascii="Arial" w:hAnsi="Arial" w:cs="Arial"/>
        </w:rPr>
        <w:t>CONTRACT</w:t>
      </w:r>
      <w:r w:rsidR="001B4DDF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</w:p>
    <w:p w:rsidR="002348DE" w:rsidRDefault="002348DE" w:rsidP="002348DE">
      <w:pPr>
        <w:ind w:left="540"/>
        <w:rPr>
          <w:rFonts w:ascii="Arial" w:hAnsi="Arial" w:cs="Arial"/>
        </w:rPr>
      </w:pP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0"/>
        <w:gridCol w:w="1158"/>
        <w:gridCol w:w="1243"/>
        <w:gridCol w:w="1158"/>
        <w:gridCol w:w="1122"/>
        <w:gridCol w:w="1243"/>
        <w:gridCol w:w="1122"/>
      </w:tblGrid>
      <w:tr w:rsidR="00B6270A" w:rsidRPr="00B6270A" w:rsidTr="00B6270A">
        <w:tc>
          <w:tcPr>
            <w:tcW w:w="1265" w:type="dxa"/>
            <w:shd w:val="clear" w:color="auto" w:fill="auto"/>
          </w:tcPr>
          <w:p w:rsidR="00787E61" w:rsidRPr="00B6270A" w:rsidRDefault="00787E61" w:rsidP="00B6270A">
            <w:pPr>
              <w:jc w:val="center"/>
              <w:rPr>
                <w:rFonts w:ascii="Arial" w:hAnsi="Arial" w:cs="Arial"/>
                <w:b/>
              </w:rPr>
            </w:pPr>
            <w:r w:rsidRPr="00B6270A">
              <w:rPr>
                <w:rFonts w:ascii="Arial" w:hAnsi="Arial" w:cs="Arial"/>
                <w:b/>
              </w:rPr>
              <w:t>Template Name</w:t>
            </w:r>
          </w:p>
        </w:tc>
        <w:tc>
          <w:tcPr>
            <w:tcW w:w="1265" w:type="dxa"/>
            <w:shd w:val="clear" w:color="auto" w:fill="auto"/>
          </w:tcPr>
          <w:p w:rsidR="00787E61" w:rsidRPr="00B6270A" w:rsidRDefault="00787E61" w:rsidP="00B6270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 w:rsidRPr="00B6270A">
              <w:rPr>
                <w:rFonts w:ascii="Arial" w:hAnsi="Arial" w:cs="Arial"/>
                <w:b/>
              </w:rPr>
              <w:t>Source Table Name</w:t>
            </w:r>
          </w:p>
          <w:p w:rsidR="00787E61" w:rsidRPr="00B6270A" w:rsidRDefault="00787E61" w:rsidP="00B6270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65" w:type="dxa"/>
            <w:shd w:val="clear" w:color="auto" w:fill="auto"/>
          </w:tcPr>
          <w:p w:rsidR="00787E61" w:rsidRPr="00B6270A" w:rsidRDefault="00787E61" w:rsidP="00B6270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 w:rsidRPr="00B6270A">
              <w:rPr>
                <w:rFonts w:ascii="Arial" w:hAnsi="Arial" w:cs="Arial"/>
                <w:b/>
              </w:rPr>
              <w:t>Source Attribute Name</w:t>
            </w:r>
          </w:p>
          <w:p w:rsidR="00787E61" w:rsidRPr="00B6270A" w:rsidRDefault="00787E61" w:rsidP="00B6270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65" w:type="dxa"/>
            <w:shd w:val="clear" w:color="auto" w:fill="auto"/>
          </w:tcPr>
          <w:p w:rsidR="00787E61" w:rsidRPr="00B6270A" w:rsidRDefault="00787E61" w:rsidP="00B6270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 w:rsidRPr="00B6270A">
              <w:rPr>
                <w:rFonts w:ascii="Arial" w:hAnsi="Arial" w:cs="Arial"/>
                <w:b/>
              </w:rPr>
              <w:t>Source Data Type</w:t>
            </w:r>
          </w:p>
          <w:p w:rsidR="00787E61" w:rsidRPr="00B6270A" w:rsidRDefault="00787E61" w:rsidP="00B6270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65" w:type="dxa"/>
            <w:shd w:val="clear" w:color="auto" w:fill="auto"/>
          </w:tcPr>
          <w:p w:rsidR="00787E61" w:rsidRPr="00B6270A" w:rsidRDefault="00787E61" w:rsidP="00B6270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 w:rsidRPr="00B6270A">
              <w:rPr>
                <w:rFonts w:ascii="Arial" w:hAnsi="Arial" w:cs="Arial"/>
                <w:b/>
              </w:rPr>
              <w:t>Target Table Name</w:t>
            </w:r>
          </w:p>
          <w:p w:rsidR="00787E61" w:rsidRPr="00B6270A" w:rsidRDefault="00787E61" w:rsidP="00B6270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65" w:type="dxa"/>
            <w:shd w:val="clear" w:color="auto" w:fill="auto"/>
          </w:tcPr>
          <w:p w:rsidR="00787E61" w:rsidRPr="00B6270A" w:rsidRDefault="00787E61" w:rsidP="00B6270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 w:rsidRPr="00B6270A">
              <w:rPr>
                <w:rFonts w:ascii="Arial" w:hAnsi="Arial" w:cs="Arial"/>
                <w:b/>
              </w:rPr>
              <w:t>Target Attribute Name</w:t>
            </w:r>
          </w:p>
          <w:p w:rsidR="00787E61" w:rsidRPr="00B6270A" w:rsidRDefault="00787E61" w:rsidP="00B6270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66" w:type="dxa"/>
            <w:shd w:val="clear" w:color="auto" w:fill="auto"/>
          </w:tcPr>
          <w:p w:rsidR="00787E61" w:rsidRPr="00B6270A" w:rsidRDefault="00787E61" w:rsidP="00B6270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 w:rsidRPr="00B6270A">
              <w:rPr>
                <w:rFonts w:ascii="Arial" w:hAnsi="Arial" w:cs="Arial"/>
                <w:b/>
              </w:rPr>
              <w:t>Target Data Type</w:t>
            </w:r>
          </w:p>
          <w:p w:rsidR="00787E61" w:rsidRPr="00B6270A" w:rsidRDefault="00787E61" w:rsidP="00B6270A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B6270A" w:rsidRPr="00B6270A" w:rsidTr="00B6270A">
        <w:tc>
          <w:tcPr>
            <w:tcW w:w="1265" w:type="dxa"/>
            <w:shd w:val="clear" w:color="auto" w:fill="auto"/>
          </w:tcPr>
          <w:p w:rsidR="00787E61" w:rsidRPr="00B6270A" w:rsidRDefault="00787E61" w:rsidP="002348DE">
            <w:pPr>
              <w:rPr>
                <w:rFonts w:ascii="Arial" w:hAnsi="Arial" w:cs="Arial"/>
              </w:rPr>
            </w:pPr>
          </w:p>
        </w:tc>
        <w:tc>
          <w:tcPr>
            <w:tcW w:w="1265" w:type="dxa"/>
            <w:shd w:val="clear" w:color="auto" w:fill="auto"/>
          </w:tcPr>
          <w:p w:rsidR="00787E61" w:rsidRPr="00B6270A" w:rsidRDefault="00787E61" w:rsidP="002348DE">
            <w:pPr>
              <w:rPr>
                <w:rFonts w:ascii="Arial" w:hAnsi="Arial" w:cs="Arial"/>
              </w:rPr>
            </w:pPr>
          </w:p>
        </w:tc>
        <w:tc>
          <w:tcPr>
            <w:tcW w:w="1265" w:type="dxa"/>
            <w:shd w:val="clear" w:color="auto" w:fill="auto"/>
          </w:tcPr>
          <w:p w:rsidR="00787E61" w:rsidRPr="00B6270A" w:rsidRDefault="00787E61" w:rsidP="002348DE">
            <w:pPr>
              <w:rPr>
                <w:rFonts w:ascii="Arial" w:hAnsi="Arial" w:cs="Arial"/>
              </w:rPr>
            </w:pPr>
          </w:p>
        </w:tc>
        <w:tc>
          <w:tcPr>
            <w:tcW w:w="1265" w:type="dxa"/>
            <w:shd w:val="clear" w:color="auto" w:fill="auto"/>
          </w:tcPr>
          <w:p w:rsidR="00787E61" w:rsidRPr="00B6270A" w:rsidRDefault="00787E61" w:rsidP="002348DE">
            <w:pPr>
              <w:rPr>
                <w:rFonts w:ascii="Arial" w:hAnsi="Arial" w:cs="Arial"/>
              </w:rPr>
            </w:pPr>
          </w:p>
        </w:tc>
        <w:tc>
          <w:tcPr>
            <w:tcW w:w="1265" w:type="dxa"/>
            <w:shd w:val="clear" w:color="auto" w:fill="auto"/>
          </w:tcPr>
          <w:p w:rsidR="00787E61" w:rsidRPr="00B6270A" w:rsidRDefault="00787E61" w:rsidP="002348DE">
            <w:pPr>
              <w:rPr>
                <w:rFonts w:ascii="Arial" w:hAnsi="Arial" w:cs="Arial"/>
              </w:rPr>
            </w:pPr>
          </w:p>
        </w:tc>
        <w:tc>
          <w:tcPr>
            <w:tcW w:w="1265" w:type="dxa"/>
            <w:shd w:val="clear" w:color="auto" w:fill="auto"/>
          </w:tcPr>
          <w:p w:rsidR="00787E61" w:rsidRPr="00B6270A" w:rsidRDefault="00787E61" w:rsidP="002348DE">
            <w:pPr>
              <w:rPr>
                <w:rFonts w:ascii="Arial" w:hAnsi="Arial" w:cs="Arial"/>
              </w:rPr>
            </w:pPr>
          </w:p>
        </w:tc>
        <w:tc>
          <w:tcPr>
            <w:tcW w:w="1266" w:type="dxa"/>
            <w:shd w:val="clear" w:color="auto" w:fill="auto"/>
          </w:tcPr>
          <w:p w:rsidR="00787E61" w:rsidRPr="00B6270A" w:rsidRDefault="00787E61" w:rsidP="002348DE">
            <w:pPr>
              <w:rPr>
                <w:rFonts w:ascii="Arial" w:hAnsi="Arial" w:cs="Arial"/>
              </w:rPr>
            </w:pPr>
          </w:p>
        </w:tc>
      </w:tr>
      <w:tr w:rsidR="00B6270A" w:rsidRPr="00B6270A" w:rsidTr="00B6270A">
        <w:tc>
          <w:tcPr>
            <w:tcW w:w="1265" w:type="dxa"/>
            <w:shd w:val="clear" w:color="auto" w:fill="auto"/>
          </w:tcPr>
          <w:p w:rsidR="00787E61" w:rsidRPr="00B6270A" w:rsidRDefault="00787E61" w:rsidP="002348DE">
            <w:pPr>
              <w:rPr>
                <w:rFonts w:ascii="Arial" w:hAnsi="Arial" w:cs="Arial"/>
              </w:rPr>
            </w:pPr>
          </w:p>
        </w:tc>
        <w:tc>
          <w:tcPr>
            <w:tcW w:w="1265" w:type="dxa"/>
            <w:shd w:val="clear" w:color="auto" w:fill="auto"/>
          </w:tcPr>
          <w:p w:rsidR="00787E61" w:rsidRPr="00B6270A" w:rsidRDefault="00787E61" w:rsidP="002348DE">
            <w:pPr>
              <w:rPr>
                <w:rFonts w:ascii="Arial" w:hAnsi="Arial" w:cs="Arial"/>
              </w:rPr>
            </w:pPr>
          </w:p>
        </w:tc>
        <w:tc>
          <w:tcPr>
            <w:tcW w:w="1265" w:type="dxa"/>
            <w:shd w:val="clear" w:color="auto" w:fill="auto"/>
          </w:tcPr>
          <w:p w:rsidR="00787E61" w:rsidRPr="00B6270A" w:rsidRDefault="00787E61" w:rsidP="002348DE">
            <w:pPr>
              <w:rPr>
                <w:rFonts w:ascii="Arial" w:hAnsi="Arial" w:cs="Arial"/>
              </w:rPr>
            </w:pPr>
          </w:p>
        </w:tc>
        <w:tc>
          <w:tcPr>
            <w:tcW w:w="1265" w:type="dxa"/>
            <w:shd w:val="clear" w:color="auto" w:fill="auto"/>
          </w:tcPr>
          <w:p w:rsidR="00787E61" w:rsidRPr="00B6270A" w:rsidRDefault="00787E61" w:rsidP="002348DE">
            <w:pPr>
              <w:rPr>
                <w:rFonts w:ascii="Arial" w:hAnsi="Arial" w:cs="Arial"/>
              </w:rPr>
            </w:pPr>
          </w:p>
        </w:tc>
        <w:tc>
          <w:tcPr>
            <w:tcW w:w="1265" w:type="dxa"/>
            <w:shd w:val="clear" w:color="auto" w:fill="auto"/>
          </w:tcPr>
          <w:p w:rsidR="00787E61" w:rsidRPr="00B6270A" w:rsidRDefault="00787E61" w:rsidP="002348DE">
            <w:pPr>
              <w:rPr>
                <w:rFonts w:ascii="Arial" w:hAnsi="Arial" w:cs="Arial"/>
              </w:rPr>
            </w:pPr>
          </w:p>
        </w:tc>
        <w:tc>
          <w:tcPr>
            <w:tcW w:w="1265" w:type="dxa"/>
            <w:shd w:val="clear" w:color="auto" w:fill="auto"/>
          </w:tcPr>
          <w:p w:rsidR="00787E61" w:rsidRPr="00B6270A" w:rsidRDefault="00787E61" w:rsidP="002348DE">
            <w:pPr>
              <w:rPr>
                <w:rFonts w:ascii="Arial" w:hAnsi="Arial" w:cs="Arial"/>
              </w:rPr>
            </w:pPr>
          </w:p>
        </w:tc>
        <w:tc>
          <w:tcPr>
            <w:tcW w:w="1266" w:type="dxa"/>
            <w:shd w:val="clear" w:color="auto" w:fill="auto"/>
          </w:tcPr>
          <w:p w:rsidR="00787E61" w:rsidRPr="00B6270A" w:rsidRDefault="00787E61" w:rsidP="002348DE">
            <w:pPr>
              <w:rPr>
                <w:rFonts w:ascii="Arial" w:hAnsi="Arial" w:cs="Arial"/>
              </w:rPr>
            </w:pPr>
          </w:p>
        </w:tc>
      </w:tr>
      <w:tr w:rsidR="00B6270A" w:rsidRPr="00B6270A" w:rsidTr="00B6270A">
        <w:tc>
          <w:tcPr>
            <w:tcW w:w="1265" w:type="dxa"/>
            <w:shd w:val="clear" w:color="auto" w:fill="auto"/>
          </w:tcPr>
          <w:p w:rsidR="00787E61" w:rsidRPr="00B6270A" w:rsidRDefault="00787E61" w:rsidP="002348DE">
            <w:pPr>
              <w:rPr>
                <w:rFonts w:ascii="Arial" w:hAnsi="Arial" w:cs="Arial"/>
              </w:rPr>
            </w:pPr>
          </w:p>
        </w:tc>
        <w:tc>
          <w:tcPr>
            <w:tcW w:w="1265" w:type="dxa"/>
            <w:shd w:val="clear" w:color="auto" w:fill="auto"/>
          </w:tcPr>
          <w:p w:rsidR="00787E61" w:rsidRPr="00B6270A" w:rsidRDefault="00787E61" w:rsidP="002348DE">
            <w:pPr>
              <w:rPr>
                <w:rFonts w:ascii="Arial" w:hAnsi="Arial" w:cs="Arial"/>
              </w:rPr>
            </w:pPr>
          </w:p>
        </w:tc>
        <w:tc>
          <w:tcPr>
            <w:tcW w:w="1265" w:type="dxa"/>
            <w:shd w:val="clear" w:color="auto" w:fill="auto"/>
          </w:tcPr>
          <w:p w:rsidR="00787E61" w:rsidRPr="00B6270A" w:rsidRDefault="00787E61" w:rsidP="002348DE">
            <w:pPr>
              <w:rPr>
                <w:rFonts w:ascii="Arial" w:hAnsi="Arial" w:cs="Arial"/>
              </w:rPr>
            </w:pPr>
          </w:p>
        </w:tc>
        <w:tc>
          <w:tcPr>
            <w:tcW w:w="1265" w:type="dxa"/>
            <w:shd w:val="clear" w:color="auto" w:fill="auto"/>
          </w:tcPr>
          <w:p w:rsidR="00787E61" w:rsidRPr="00B6270A" w:rsidRDefault="00787E61" w:rsidP="002348DE">
            <w:pPr>
              <w:rPr>
                <w:rFonts w:ascii="Arial" w:hAnsi="Arial" w:cs="Arial"/>
              </w:rPr>
            </w:pPr>
          </w:p>
        </w:tc>
        <w:tc>
          <w:tcPr>
            <w:tcW w:w="1265" w:type="dxa"/>
            <w:shd w:val="clear" w:color="auto" w:fill="auto"/>
          </w:tcPr>
          <w:p w:rsidR="00787E61" w:rsidRPr="00B6270A" w:rsidRDefault="00787E61" w:rsidP="002348DE">
            <w:pPr>
              <w:rPr>
                <w:rFonts w:ascii="Arial" w:hAnsi="Arial" w:cs="Arial"/>
              </w:rPr>
            </w:pPr>
          </w:p>
        </w:tc>
        <w:tc>
          <w:tcPr>
            <w:tcW w:w="1265" w:type="dxa"/>
            <w:shd w:val="clear" w:color="auto" w:fill="auto"/>
          </w:tcPr>
          <w:p w:rsidR="00787E61" w:rsidRPr="00B6270A" w:rsidRDefault="00787E61" w:rsidP="002348DE">
            <w:pPr>
              <w:rPr>
                <w:rFonts w:ascii="Arial" w:hAnsi="Arial" w:cs="Arial"/>
              </w:rPr>
            </w:pPr>
          </w:p>
        </w:tc>
        <w:tc>
          <w:tcPr>
            <w:tcW w:w="1266" w:type="dxa"/>
            <w:shd w:val="clear" w:color="auto" w:fill="auto"/>
          </w:tcPr>
          <w:p w:rsidR="00787E61" w:rsidRPr="00B6270A" w:rsidRDefault="00787E61" w:rsidP="002348DE">
            <w:pPr>
              <w:rPr>
                <w:rFonts w:ascii="Arial" w:hAnsi="Arial" w:cs="Arial"/>
              </w:rPr>
            </w:pPr>
          </w:p>
        </w:tc>
      </w:tr>
    </w:tbl>
    <w:p w:rsidR="002348DE" w:rsidRDefault="002348DE" w:rsidP="002348DE">
      <w:pPr>
        <w:ind w:left="540"/>
        <w:rPr>
          <w:rFonts w:ascii="Arial" w:hAnsi="Arial" w:cs="Arial"/>
        </w:rPr>
      </w:pPr>
      <w:bookmarkStart w:id="12" w:name="_GoBack"/>
      <w:bookmarkEnd w:id="12"/>
    </w:p>
    <w:sectPr w:rsidR="002348DE" w:rsidSect="00770AD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70A" w:rsidRDefault="00B6270A">
      <w:r>
        <w:separator/>
      </w:r>
    </w:p>
  </w:endnote>
  <w:endnote w:type="continuationSeparator" w:id="0">
    <w:p w:rsidR="00B6270A" w:rsidRDefault="00B62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978" w:rsidRPr="00A80429" w:rsidRDefault="005B6978" w:rsidP="001F1C16">
    <w:pPr>
      <w:pStyle w:val="Footer"/>
      <w:pBdr>
        <w:top w:val="single" w:sz="12" w:space="0" w:color="000080"/>
      </w:pBdr>
      <w:ind w:left="720" w:hanging="720"/>
      <w:jc w:val="both"/>
      <w:rPr>
        <w:sz w:val="20"/>
        <w:szCs w:val="20"/>
      </w:rPr>
    </w:pPr>
    <w:r w:rsidRPr="00A80429">
      <w:rPr>
        <w:sz w:val="20"/>
        <w:szCs w:val="20"/>
      </w:rPr>
      <w:tab/>
    </w:r>
    <w:r w:rsidRPr="00A80429">
      <w:rPr>
        <w:sz w:val="20"/>
        <w:szCs w:val="20"/>
      </w:rPr>
      <w:tab/>
    </w:r>
    <w:r w:rsidRPr="00A80429">
      <w:rPr>
        <w:sz w:val="20"/>
        <w:szCs w:val="20"/>
      </w:rPr>
      <w:tab/>
    </w:r>
  </w:p>
  <w:p w:rsidR="005B6978" w:rsidRPr="00A00F16" w:rsidRDefault="00BE550E" w:rsidP="00DD2E7D">
    <w:pPr>
      <w:pStyle w:val="Footer"/>
      <w:tabs>
        <w:tab w:val="clear" w:pos="4320"/>
        <w:tab w:val="clear" w:pos="8640"/>
        <w:tab w:val="center" w:pos="3690"/>
        <w:tab w:val="right" w:pos="9270"/>
      </w:tabs>
      <w:rPr>
        <w:rFonts w:ascii="Arial" w:hAnsi="Arial" w:cs="Arial"/>
        <w:i/>
        <w:sz w:val="16"/>
        <w:szCs w:val="16"/>
      </w:rPr>
    </w:pPr>
    <w:r>
      <w:rPr>
        <w:rFonts w:ascii="Arial" w:hAnsi="Arial" w:cs="Arial"/>
        <w:i/>
        <w:sz w:val="16"/>
        <w:szCs w:val="16"/>
      </w:rPr>
      <w:fldChar w:fldCharType="begin"/>
    </w:r>
    <w:r>
      <w:rPr>
        <w:rFonts w:ascii="Arial" w:hAnsi="Arial" w:cs="Arial"/>
        <w:i/>
        <w:sz w:val="16"/>
        <w:szCs w:val="16"/>
      </w:rPr>
      <w:instrText xml:space="preserve"> DOCPROPERTY  template_name  \* MERGEFORMAT </w:instrText>
    </w:r>
    <w:r>
      <w:rPr>
        <w:rFonts w:ascii="Arial" w:hAnsi="Arial" w:cs="Arial"/>
        <w:i/>
        <w:sz w:val="16"/>
        <w:szCs w:val="16"/>
      </w:rPr>
      <w:fldChar w:fldCharType="separate"/>
    </w:r>
    <w:r>
      <w:rPr>
        <w:rFonts w:ascii="Arial" w:hAnsi="Arial" w:cs="Arial"/>
        <w:i/>
        <w:sz w:val="16"/>
        <w:szCs w:val="16"/>
      </w:rPr>
      <w:t>Baloise_POC_Template2</w:t>
    </w:r>
    <w:r>
      <w:rPr>
        <w:rFonts w:ascii="Arial" w:hAnsi="Arial" w:cs="Arial"/>
        <w:i/>
        <w:sz w:val="16"/>
        <w:szCs w:val="16"/>
      </w:rPr>
      <w:fldChar w:fldCharType="end"/>
    </w:r>
    <w:r w:rsidR="002348DE">
      <w:rPr>
        <w:rFonts w:ascii="Arial" w:hAnsi="Arial" w:cs="Arial"/>
        <w:i/>
        <w:sz w:val="16"/>
        <w:szCs w:val="16"/>
      </w:rPr>
      <w:t xml:space="preserve">                                                  </w:t>
    </w:r>
    <w:r w:rsidR="00A00F16" w:rsidRPr="00A00F16">
      <w:rPr>
        <w:rStyle w:val="PageNumber"/>
        <w:rFonts w:ascii="Arial" w:hAnsi="Arial" w:cs="Arial"/>
        <w:i/>
        <w:sz w:val="16"/>
        <w:szCs w:val="16"/>
      </w:rPr>
      <w:fldChar w:fldCharType="begin"/>
    </w:r>
    <w:r w:rsidR="00A00F16" w:rsidRPr="00A00F16">
      <w:rPr>
        <w:rStyle w:val="PageNumber"/>
        <w:rFonts w:ascii="Arial" w:hAnsi="Arial" w:cs="Arial"/>
        <w:i/>
        <w:sz w:val="16"/>
        <w:szCs w:val="16"/>
      </w:rPr>
      <w:instrText xml:space="preserve"> PAGE </w:instrText>
    </w:r>
    <w:r w:rsidR="00A00F16" w:rsidRPr="00A00F16">
      <w:rPr>
        <w:rStyle w:val="PageNumber"/>
        <w:rFonts w:ascii="Arial" w:hAnsi="Arial" w:cs="Arial"/>
        <w:i/>
        <w:sz w:val="16"/>
        <w:szCs w:val="16"/>
      </w:rPr>
      <w:fldChar w:fldCharType="separate"/>
    </w:r>
    <w:r w:rsidR="00787E61">
      <w:rPr>
        <w:rStyle w:val="PageNumber"/>
        <w:rFonts w:ascii="Arial" w:hAnsi="Arial" w:cs="Arial"/>
        <w:i/>
        <w:noProof/>
        <w:sz w:val="16"/>
        <w:szCs w:val="16"/>
      </w:rPr>
      <w:t>11</w:t>
    </w:r>
    <w:r w:rsidR="00A00F16" w:rsidRPr="00A00F16">
      <w:rPr>
        <w:rStyle w:val="PageNumber"/>
        <w:rFonts w:ascii="Arial" w:hAnsi="Arial" w:cs="Arial"/>
        <w:i/>
        <w:sz w:val="16"/>
        <w:szCs w:val="16"/>
      </w:rPr>
      <w:fldChar w:fldCharType="end"/>
    </w:r>
    <w:r w:rsidR="00A00F16" w:rsidRPr="00A00F16">
      <w:rPr>
        <w:rStyle w:val="PageNumber"/>
        <w:rFonts w:ascii="Arial" w:hAnsi="Arial" w:cs="Arial"/>
        <w:i/>
        <w:sz w:val="16"/>
        <w:szCs w:val="16"/>
      </w:rPr>
      <w:t>/</w:t>
    </w:r>
    <w:r w:rsidR="00A00F16" w:rsidRPr="00A00F16">
      <w:rPr>
        <w:rStyle w:val="PageNumber"/>
        <w:rFonts w:ascii="Arial" w:hAnsi="Arial" w:cs="Arial"/>
        <w:i/>
        <w:sz w:val="16"/>
        <w:szCs w:val="16"/>
      </w:rPr>
      <w:fldChar w:fldCharType="begin"/>
    </w:r>
    <w:r w:rsidR="00A00F16" w:rsidRPr="00A00F16">
      <w:rPr>
        <w:rStyle w:val="PageNumber"/>
        <w:rFonts w:ascii="Arial" w:hAnsi="Arial" w:cs="Arial"/>
        <w:i/>
        <w:sz w:val="16"/>
        <w:szCs w:val="16"/>
      </w:rPr>
      <w:instrText xml:space="preserve"> NUMPAGES </w:instrText>
    </w:r>
    <w:r w:rsidR="00A00F16" w:rsidRPr="00A00F16">
      <w:rPr>
        <w:rStyle w:val="PageNumber"/>
        <w:rFonts w:ascii="Arial" w:hAnsi="Arial" w:cs="Arial"/>
        <w:i/>
        <w:sz w:val="16"/>
        <w:szCs w:val="16"/>
      </w:rPr>
      <w:fldChar w:fldCharType="separate"/>
    </w:r>
    <w:r w:rsidR="00787E61">
      <w:rPr>
        <w:rStyle w:val="PageNumber"/>
        <w:rFonts w:ascii="Arial" w:hAnsi="Arial" w:cs="Arial"/>
        <w:i/>
        <w:noProof/>
        <w:sz w:val="16"/>
        <w:szCs w:val="16"/>
      </w:rPr>
      <w:t>11</w:t>
    </w:r>
    <w:r w:rsidR="00A00F16" w:rsidRPr="00A00F16">
      <w:rPr>
        <w:rStyle w:val="PageNumber"/>
        <w:rFonts w:ascii="Arial" w:hAnsi="Arial" w:cs="Arial"/>
        <w:i/>
        <w:sz w:val="16"/>
        <w:szCs w:val="16"/>
      </w:rPr>
      <w:fldChar w:fldCharType="end"/>
    </w:r>
    <w:r w:rsidR="005B6978" w:rsidRPr="00A00F16">
      <w:rPr>
        <w:rFonts w:ascii="Arial" w:hAnsi="Arial" w:cs="Arial"/>
        <w:i/>
        <w:sz w:val="16"/>
        <w:szCs w:val="16"/>
      </w:rPr>
      <w:t xml:space="preserve">   </w:t>
    </w:r>
    <w:r w:rsidR="00A00F16">
      <w:rPr>
        <w:rFonts w:ascii="Arial" w:hAnsi="Arial" w:cs="Arial"/>
        <w:i/>
        <w:sz w:val="16"/>
        <w:szCs w:val="16"/>
      </w:rPr>
      <w:t xml:space="preserve">                                </w:t>
    </w:r>
    <w:r w:rsidR="00FB734C">
      <w:rPr>
        <w:rFonts w:ascii="Arial" w:hAnsi="Arial" w:cs="Arial"/>
        <w:i/>
        <w:sz w:val="16"/>
        <w:szCs w:val="16"/>
      </w:rPr>
      <w:t xml:space="preserve">                 </w:t>
    </w:r>
    <w:r w:rsidR="002731A6" w:rsidRPr="00A00F16">
      <w:rPr>
        <w:rFonts w:ascii="Arial" w:hAnsi="Arial" w:cs="Arial"/>
        <w:i/>
        <w:sz w:val="16"/>
        <w:szCs w:val="16"/>
      </w:rPr>
      <w:t>Version</w:t>
    </w:r>
    <w:r w:rsidR="002731A6">
      <w:rPr>
        <w:rFonts w:ascii="Arial" w:hAnsi="Arial" w:cs="Arial"/>
        <w:i/>
        <w:sz w:val="16"/>
        <w:szCs w:val="16"/>
      </w:rPr>
      <w:t xml:space="preserve"> No. </w:t>
    </w:r>
    <w:r w:rsidR="002C09BE">
      <w:rPr>
        <w:rFonts w:ascii="Arial" w:hAnsi="Arial" w:cs="Arial"/>
        <w:i/>
        <w:sz w:val="16"/>
        <w:szCs w:val="16"/>
      </w:rPr>
      <w:t>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70A" w:rsidRDefault="00B6270A">
      <w:r>
        <w:separator/>
      </w:r>
    </w:p>
  </w:footnote>
  <w:footnote w:type="continuationSeparator" w:id="0">
    <w:p w:rsidR="00B6270A" w:rsidRDefault="00B627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978" w:rsidRPr="000C070E" w:rsidRDefault="00B6270A" w:rsidP="001F1C16">
    <w:pPr>
      <w:pStyle w:val="Header"/>
      <w:rPr>
        <w:b/>
      </w:rPr>
    </w:pPr>
    <w:r>
      <w:rPr>
        <w:noProof/>
      </w:rPr>
      <w:pict w14:anchorId="538791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75pt;height:57pt;visibility:visible">
          <v:imagedata r:id="rId1" o:title=""/>
        </v:shape>
      </w:pict>
    </w:r>
    <w:r w:rsidR="005B6978" w:rsidRPr="000C070E">
      <w:rPr>
        <w:b/>
        <w:noProof/>
        <w:sz w:val="20"/>
        <w:szCs w:val="20"/>
      </w:rPr>
      <w:t xml:space="preserve">     </w:t>
    </w:r>
    <w:r>
      <w:rPr>
        <w:b/>
        <w:noProof/>
      </w:rPr>
      <w:pict w14:anchorId="12D8861F">
        <v:shape id="_x0000_s2050" type="#_x0000_t75" style="position:absolute;margin-left:685.65pt;margin-top:0;width:79.35pt;height:29.05pt;z-index:1;mso-position-horizontal:right;mso-position-horizontal-relative:text;mso-position-vertical-relative:text" o:userdrawn="t" filled="t" fillcolor="#36f">
          <v:fill opacity="26214f" color2="fill lighten(188)" o:opacity2="26214f" rotate="t" method="linear sigma" focus="100%" type="gradientRadial">
            <o:fill v:ext="view" type="gradientCenter"/>
          </v:fill>
          <v:imagedata r:id="rId2" o:title="HexLogo_small"/>
          <w10:wrap type="square"/>
        </v:shape>
      </w:pict>
    </w:r>
  </w:p>
  <w:p w:rsidR="005B6978" w:rsidRDefault="00A00F16" w:rsidP="00A00F16">
    <w:pPr>
      <w:pStyle w:val="Header"/>
      <w:jc w:val="center"/>
    </w:pPr>
    <w:r w:rsidRPr="00A00F16">
      <w:rPr>
        <w:rFonts w:ascii="Arial" w:hAnsi="Arial" w:cs="Arial"/>
        <w:b/>
      </w:rPr>
      <w:t xml:space="preserve">ETL Design Document </w:t>
    </w:r>
    <w:r w:rsidR="005B6978">
      <w:t>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F025D"/>
    <w:multiLevelType w:val="hybridMultilevel"/>
    <w:tmpl w:val="9794AB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F634CA"/>
    <w:multiLevelType w:val="hybridMultilevel"/>
    <w:tmpl w:val="87542A88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E30EF0"/>
    <w:multiLevelType w:val="hybridMultilevel"/>
    <w:tmpl w:val="6CACA3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9A5648"/>
    <w:multiLevelType w:val="hybridMultilevel"/>
    <w:tmpl w:val="B184C5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D0B49A5"/>
    <w:multiLevelType w:val="hybridMultilevel"/>
    <w:tmpl w:val="F80CAA32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27F5D91"/>
    <w:multiLevelType w:val="hybridMultilevel"/>
    <w:tmpl w:val="AB1CEA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37A03C2"/>
    <w:multiLevelType w:val="hybridMultilevel"/>
    <w:tmpl w:val="9720273E"/>
    <w:lvl w:ilvl="0" w:tplc="13783EA4">
      <w:start w:val="1"/>
      <w:numFmt w:val="upperLetter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A9D5FEB"/>
    <w:multiLevelType w:val="hybridMultilevel"/>
    <w:tmpl w:val="E974B77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B921DCC"/>
    <w:multiLevelType w:val="hybridMultilevel"/>
    <w:tmpl w:val="87542A88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664387F"/>
    <w:multiLevelType w:val="hybridMultilevel"/>
    <w:tmpl w:val="303AB23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A846CC3"/>
    <w:multiLevelType w:val="hybridMultilevel"/>
    <w:tmpl w:val="E5162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AC3FEB"/>
    <w:multiLevelType w:val="hybridMultilevel"/>
    <w:tmpl w:val="40485D3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0F755A7"/>
    <w:multiLevelType w:val="hybridMultilevel"/>
    <w:tmpl w:val="61D46E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AE72945"/>
    <w:multiLevelType w:val="hybridMultilevel"/>
    <w:tmpl w:val="C770AB54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66F06524"/>
    <w:multiLevelType w:val="hybridMultilevel"/>
    <w:tmpl w:val="AFFA8F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E190847"/>
    <w:multiLevelType w:val="hybridMultilevel"/>
    <w:tmpl w:val="15CA507C"/>
    <w:lvl w:ilvl="0" w:tplc="1C2AD2D6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hint="default"/>
        <w:b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20E591E"/>
    <w:multiLevelType w:val="multilevel"/>
    <w:tmpl w:val="7D4EBDA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3DF05E7"/>
    <w:multiLevelType w:val="hybridMultilevel"/>
    <w:tmpl w:val="616E35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44001DB"/>
    <w:multiLevelType w:val="hybridMultilevel"/>
    <w:tmpl w:val="7ADE3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8"/>
  </w:num>
  <w:num w:numId="4">
    <w:abstractNumId w:val="5"/>
  </w:num>
  <w:num w:numId="5">
    <w:abstractNumId w:val="17"/>
  </w:num>
  <w:num w:numId="6">
    <w:abstractNumId w:val="3"/>
  </w:num>
  <w:num w:numId="7">
    <w:abstractNumId w:val="13"/>
  </w:num>
  <w:num w:numId="8">
    <w:abstractNumId w:val="6"/>
  </w:num>
  <w:num w:numId="9">
    <w:abstractNumId w:val="9"/>
  </w:num>
  <w:num w:numId="10">
    <w:abstractNumId w:val="0"/>
  </w:num>
  <w:num w:numId="11">
    <w:abstractNumId w:val="12"/>
  </w:num>
  <w:num w:numId="12">
    <w:abstractNumId w:val="15"/>
  </w:num>
  <w:num w:numId="13">
    <w:abstractNumId w:val="16"/>
  </w:num>
  <w:num w:numId="14">
    <w:abstractNumId w:val="18"/>
  </w:num>
  <w:num w:numId="15">
    <w:abstractNumId w:val="10"/>
  </w:num>
  <w:num w:numId="16">
    <w:abstractNumId w:val="7"/>
  </w:num>
  <w:num w:numId="17">
    <w:abstractNumId w:val="4"/>
  </w:num>
  <w:num w:numId="18">
    <w:abstractNumId w:val="11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3054E"/>
    <w:rsid w:val="00007D6E"/>
    <w:rsid w:val="00011D8C"/>
    <w:rsid w:val="0001319F"/>
    <w:rsid w:val="0001427B"/>
    <w:rsid w:val="00015003"/>
    <w:rsid w:val="00021563"/>
    <w:rsid w:val="00021D44"/>
    <w:rsid w:val="000257C0"/>
    <w:rsid w:val="000268B4"/>
    <w:rsid w:val="00032C6B"/>
    <w:rsid w:val="000332C2"/>
    <w:rsid w:val="00037A07"/>
    <w:rsid w:val="000409A9"/>
    <w:rsid w:val="00044F81"/>
    <w:rsid w:val="00050D66"/>
    <w:rsid w:val="00053F7D"/>
    <w:rsid w:val="00055A26"/>
    <w:rsid w:val="00060AC8"/>
    <w:rsid w:val="000652ED"/>
    <w:rsid w:val="00066B43"/>
    <w:rsid w:val="00074158"/>
    <w:rsid w:val="0008071D"/>
    <w:rsid w:val="0008128E"/>
    <w:rsid w:val="000841AE"/>
    <w:rsid w:val="000848CA"/>
    <w:rsid w:val="00097252"/>
    <w:rsid w:val="000972B1"/>
    <w:rsid w:val="000A0800"/>
    <w:rsid w:val="000A1DA0"/>
    <w:rsid w:val="000A3A73"/>
    <w:rsid w:val="000A7DC5"/>
    <w:rsid w:val="000B4031"/>
    <w:rsid w:val="000B6157"/>
    <w:rsid w:val="000B6511"/>
    <w:rsid w:val="000B7D90"/>
    <w:rsid w:val="000C070E"/>
    <w:rsid w:val="000C0932"/>
    <w:rsid w:val="000C2B4D"/>
    <w:rsid w:val="000D4A57"/>
    <w:rsid w:val="000D5F04"/>
    <w:rsid w:val="000E1AA9"/>
    <w:rsid w:val="000E21B3"/>
    <w:rsid w:val="000E27A6"/>
    <w:rsid w:val="000F0343"/>
    <w:rsid w:val="000F0F96"/>
    <w:rsid w:val="000F7839"/>
    <w:rsid w:val="0010355F"/>
    <w:rsid w:val="0011007A"/>
    <w:rsid w:val="00120390"/>
    <w:rsid w:val="00122E92"/>
    <w:rsid w:val="0012388B"/>
    <w:rsid w:val="001257DE"/>
    <w:rsid w:val="00137F66"/>
    <w:rsid w:val="00142447"/>
    <w:rsid w:val="0015160C"/>
    <w:rsid w:val="00160BA6"/>
    <w:rsid w:val="00171140"/>
    <w:rsid w:val="00172A6C"/>
    <w:rsid w:val="001767E3"/>
    <w:rsid w:val="001775A7"/>
    <w:rsid w:val="00177779"/>
    <w:rsid w:val="00180111"/>
    <w:rsid w:val="001870E9"/>
    <w:rsid w:val="00192FF7"/>
    <w:rsid w:val="00194919"/>
    <w:rsid w:val="001A2B64"/>
    <w:rsid w:val="001A7992"/>
    <w:rsid w:val="001B3D0E"/>
    <w:rsid w:val="001B4192"/>
    <w:rsid w:val="001B4DDF"/>
    <w:rsid w:val="001B744D"/>
    <w:rsid w:val="001C6473"/>
    <w:rsid w:val="001E33BF"/>
    <w:rsid w:val="001F1C16"/>
    <w:rsid w:val="00200EE4"/>
    <w:rsid w:val="002016CF"/>
    <w:rsid w:val="002019FE"/>
    <w:rsid w:val="00201A14"/>
    <w:rsid w:val="00202B8C"/>
    <w:rsid w:val="00205158"/>
    <w:rsid w:val="00211403"/>
    <w:rsid w:val="00211412"/>
    <w:rsid w:val="00213A1A"/>
    <w:rsid w:val="00217B60"/>
    <w:rsid w:val="00220D97"/>
    <w:rsid w:val="00224125"/>
    <w:rsid w:val="002307DA"/>
    <w:rsid w:val="002320CD"/>
    <w:rsid w:val="0023365B"/>
    <w:rsid w:val="00234099"/>
    <w:rsid w:val="002348DE"/>
    <w:rsid w:val="00241E9C"/>
    <w:rsid w:val="0024517C"/>
    <w:rsid w:val="00250AF8"/>
    <w:rsid w:val="002523F3"/>
    <w:rsid w:val="002531E2"/>
    <w:rsid w:val="002619C1"/>
    <w:rsid w:val="00261D5A"/>
    <w:rsid w:val="002731A6"/>
    <w:rsid w:val="00273DE1"/>
    <w:rsid w:val="00282912"/>
    <w:rsid w:val="00292F82"/>
    <w:rsid w:val="00296AB8"/>
    <w:rsid w:val="002B38EF"/>
    <w:rsid w:val="002B4D0A"/>
    <w:rsid w:val="002B5516"/>
    <w:rsid w:val="002B62BA"/>
    <w:rsid w:val="002C09BE"/>
    <w:rsid w:val="002C1600"/>
    <w:rsid w:val="002C4276"/>
    <w:rsid w:val="002C59C9"/>
    <w:rsid w:val="002C7A4F"/>
    <w:rsid w:val="002C7E6C"/>
    <w:rsid w:val="002D40AB"/>
    <w:rsid w:val="002D66F7"/>
    <w:rsid w:val="002E6596"/>
    <w:rsid w:val="002E6CBA"/>
    <w:rsid w:val="002F15AA"/>
    <w:rsid w:val="002F68A2"/>
    <w:rsid w:val="00300708"/>
    <w:rsid w:val="00307DAC"/>
    <w:rsid w:val="003139BC"/>
    <w:rsid w:val="00313C7C"/>
    <w:rsid w:val="00344139"/>
    <w:rsid w:val="0035157D"/>
    <w:rsid w:val="00351FB7"/>
    <w:rsid w:val="00352187"/>
    <w:rsid w:val="0035628C"/>
    <w:rsid w:val="00362220"/>
    <w:rsid w:val="00365920"/>
    <w:rsid w:val="00374A2D"/>
    <w:rsid w:val="0037520B"/>
    <w:rsid w:val="0037789B"/>
    <w:rsid w:val="00381512"/>
    <w:rsid w:val="00381F88"/>
    <w:rsid w:val="003828E0"/>
    <w:rsid w:val="0038376D"/>
    <w:rsid w:val="00384C8B"/>
    <w:rsid w:val="00393F44"/>
    <w:rsid w:val="00395C7A"/>
    <w:rsid w:val="003A38AE"/>
    <w:rsid w:val="003A48E8"/>
    <w:rsid w:val="003A6C68"/>
    <w:rsid w:val="003A6E89"/>
    <w:rsid w:val="003B1C35"/>
    <w:rsid w:val="003C0B03"/>
    <w:rsid w:val="003C0DA2"/>
    <w:rsid w:val="003C354B"/>
    <w:rsid w:val="003C48EF"/>
    <w:rsid w:val="003C6B0C"/>
    <w:rsid w:val="003D104F"/>
    <w:rsid w:val="003D6EC5"/>
    <w:rsid w:val="003E794E"/>
    <w:rsid w:val="003F7940"/>
    <w:rsid w:val="00405AF2"/>
    <w:rsid w:val="00410891"/>
    <w:rsid w:val="00410A57"/>
    <w:rsid w:val="004119CF"/>
    <w:rsid w:val="00411B78"/>
    <w:rsid w:val="00424DD2"/>
    <w:rsid w:val="004307E7"/>
    <w:rsid w:val="0043292E"/>
    <w:rsid w:val="00433626"/>
    <w:rsid w:val="00436169"/>
    <w:rsid w:val="00436BFE"/>
    <w:rsid w:val="00436EE2"/>
    <w:rsid w:val="00437462"/>
    <w:rsid w:val="00440F7F"/>
    <w:rsid w:val="00444D7A"/>
    <w:rsid w:val="004463B8"/>
    <w:rsid w:val="004513CC"/>
    <w:rsid w:val="00454442"/>
    <w:rsid w:val="00454EAE"/>
    <w:rsid w:val="004610B6"/>
    <w:rsid w:val="00462591"/>
    <w:rsid w:val="004638E2"/>
    <w:rsid w:val="004707A8"/>
    <w:rsid w:val="004727F4"/>
    <w:rsid w:val="004758B3"/>
    <w:rsid w:val="00476E84"/>
    <w:rsid w:val="00477CA5"/>
    <w:rsid w:val="00482390"/>
    <w:rsid w:val="00483C00"/>
    <w:rsid w:val="00484087"/>
    <w:rsid w:val="00484D68"/>
    <w:rsid w:val="00485462"/>
    <w:rsid w:val="00493B45"/>
    <w:rsid w:val="004951D0"/>
    <w:rsid w:val="00495922"/>
    <w:rsid w:val="004A3835"/>
    <w:rsid w:val="004B2AE8"/>
    <w:rsid w:val="004B7C94"/>
    <w:rsid w:val="004C08FB"/>
    <w:rsid w:val="004C22CE"/>
    <w:rsid w:val="004C7205"/>
    <w:rsid w:val="004D245E"/>
    <w:rsid w:val="004D2DA4"/>
    <w:rsid w:val="004D4B8B"/>
    <w:rsid w:val="004D5ABB"/>
    <w:rsid w:val="004E0FFD"/>
    <w:rsid w:val="004E1482"/>
    <w:rsid w:val="004E1C40"/>
    <w:rsid w:val="004E2DFF"/>
    <w:rsid w:val="004E464D"/>
    <w:rsid w:val="004E4831"/>
    <w:rsid w:val="004E58F6"/>
    <w:rsid w:val="00503915"/>
    <w:rsid w:val="00507432"/>
    <w:rsid w:val="005116C3"/>
    <w:rsid w:val="00512426"/>
    <w:rsid w:val="005141C8"/>
    <w:rsid w:val="005144BB"/>
    <w:rsid w:val="00520759"/>
    <w:rsid w:val="00520865"/>
    <w:rsid w:val="00520CF6"/>
    <w:rsid w:val="005217A9"/>
    <w:rsid w:val="0052486C"/>
    <w:rsid w:val="00532CE5"/>
    <w:rsid w:val="0053672F"/>
    <w:rsid w:val="00540525"/>
    <w:rsid w:val="0054079A"/>
    <w:rsid w:val="00542D46"/>
    <w:rsid w:val="00543A8B"/>
    <w:rsid w:val="0055141F"/>
    <w:rsid w:val="0055358E"/>
    <w:rsid w:val="00555436"/>
    <w:rsid w:val="00555DBA"/>
    <w:rsid w:val="00562F36"/>
    <w:rsid w:val="00570A43"/>
    <w:rsid w:val="0058182D"/>
    <w:rsid w:val="00582ACF"/>
    <w:rsid w:val="005911DB"/>
    <w:rsid w:val="00595E26"/>
    <w:rsid w:val="005A0186"/>
    <w:rsid w:val="005A221C"/>
    <w:rsid w:val="005B6978"/>
    <w:rsid w:val="005C001D"/>
    <w:rsid w:val="005D0697"/>
    <w:rsid w:val="005D2752"/>
    <w:rsid w:val="005D27CA"/>
    <w:rsid w:val="005E17A6"/>
    <w:rsid w:val="005E474F"/>
    <w:rsid w:val="005F10DE"/>
    <w:rsid w:val="00604A92"/>
    <w:rsid w:val="00612954"/>
    <w:rsid w:val="00617CFB"/>
    <w:rsid w:val="006211E0"/>
    <w:rsid w:val="00624DFF"/>
    <w:rsid w:val="0062645E"/>
    <w:rsid w:val="0063054E"/>
    <w:rsid w:val="006317EC"/>
    <w:rsid w:val="00641202"/>
    <w:rsid w:val="00641A59"/>
    <w:rsid w:val="006470D0"/>
    <w:rsid w:val="00653C01"/>
    <w:rsid w:val="00654FCC"/>
    <w:rsid w:val="006561B7"/>
    <w:rsid w:val="00670CF5"/>
    <w:rsid w:val="006713A9"/>
    <w:rsid w:val="00671F22"/>
    <w:rsid w:val="00676A7A"/>
    <w:rsid w:val="006816DA"/>
    <w:rsid w:val="00681B81"/>
    <w:rsid w:val="00682F6A"/>
    <w:rsid w:val="00684CBD"/>
    <w:rsid w:val="00686FC4"/>
    <w:rsid w:val="00697290"/>
    <w:rsid w:val="006A4EA0"/>
    <w:rsid w:val="006A5D7A"/>
    <w:rsid w:val="006B2C92"/>
    <w:rsid w:val="006C0597"/>
    <w:rsid w:val="006C30C4"/>
    <w:rsid w:val="006C39FE"/>
    <w:rsid w:val="006D5C57"/>
    <w:rsid w:val="006E3354"/>
    <w:rsid w:val="006E3C73"/>
    <w:rsid w:val="006E701A"/>
    <w:rsid w:val="006F3D5C"/>
    <w:rsid w:val="00711F00"/>
    <w:rsid w:val="0071231D"/>
    <w:rsid w:val="0071247B"/>
    <w:rsid w:val="00712D5A"/>
    <w:rsid w:val="007219E6"/>
    <w:rsid w:val="00726EC8"/>
    <w:rsid w:val="00732C8F"/>
    <w:rsid w:val="00740FC9"/>
    <w:rsid w:val="007443F2"/>
    <w:rsid w:val="00744F7F"/>
    <w:rsid w:val="007467A2"/>
    <w:rsid w:val="00747577"/>
    <w:rsid w:val="00752C5E"/>
    <w:rsid w:val="00761F65"/>
    <w:rsid w:val="00762E5B"/>
    <w:rsid w:val="007674EA"/>
    <w:rsid w:val="00770AD6"/>
    <w:rsid w:val="00771ACD"/>
    <w:rsid w:val="00771F14"/>
    <w:rsid w:val="00774928"/>
    <w:rsid w:val="00775B6B"/>
    <w:rsid w:val="00785019"/>
    <w:rsid w:val="00786F4C"/>
    <w:rsid w:val="00787E61"/>
    <w:rsid w:val="00790C55"/>
    <w:rsid w:val="00790F45"/>
    <w:rsid w:val="00797432"/>
    <w:rsid w:val="007A37DC"/>
    <w:rsid w:val="007C48CA"/>
    <w:rsid w:val="007C6475"/>
    <w:rsid w:val="007D7DAB"/>
    <w:rsid w:val="007E29DC"/>
    <w:rsid w:val="007E46C1"/>
    <w:rsid w:val="007E6A52"/>
    <w:rsid w:val="007E6E9E"/>
    <w:rsid w:val="007F20B1"/>
    <w:rsid w:val="007F485F"/>
    <w:rsid w:val="00804298"/>
    <w:rsid w:val="00812B30"/>
    <w:rsid w:val="00813CC5"/>
    <w:rsid w:val="00816B04"/>
    <w:rsid w:val="00824601"/>
    <w:rsid w:val="008254EE"/>
    <w:rsid w:val="00827C58"/>
    <w:rsid w:val="00836EC0"/>
    <w:rsid w:val="00836EC8"/>
    <w:rsid w:val="008465D2"/>
    <w:rsid w:val="00854C18"/>
    <w:rsid w:val="008626B5"/>
    <w:rsid w:val="0086312D"/>
    <w:rsid w:val="00865CFF"/>
    <w:rsid w:val="00874A93"/>
    <w:rsid w:val="008752AC"/>
    <w:rsid w:val="008759EC"/>
    <w:rsid w:val="0088224E"/>
    <w:rsid w:val="00886BAC"/>
    <w:rsid w:val="00896192"/>
    <w:rsid w:val="0089637E"/>
    <w:rsid w:val="00897B70"/>
    <w:rsid w:val="008A0E4C"/>
    <w:rsid w:val="008A2257"/>
    <w:rsid w:val="008A22EC"/>
    <w:rsid w:val="008A64B8"/>
    <w:rsid w:val="008A7EB2"/>
    <w:rsid w:val="008B0F9D"/>
    <w:rsid w:val="008B23BA"/>
    <w:rsid w:val="008B2ABC"/>
    <w:rsid w:val="008B3DDF"/>
    <w:rsid w:val="008B5A9F"/>
    <w:rsid w:val="008D3128"/>
    <w:rsid w:val="008D36EE"/>
    <w:rsid w:val="008D38DD"/>
    <w:rsid w:val="008D3960"/>
    <w:rsid w:val="008D42C8"/>
    <w:rsid w:val="008E0F60"/>
    <w:rsid w:val="008E258A"/>
    <w:rsid w:val="008E3655"/>
    <w:rsid w:val="008E6A65"/>
    <w:rsid w:val="009017E8"/>
    <w:rsid w:val="00911581"/>
    <w:rsid w:val="009122C6"/>
    <w:rsid w:val="0091410C"/>
    <w:rsid w:val="009179D8"/>
    <w:rsid w:val="00917BCC"/>
    <w:rsid w:val="00926252"/>
    <w:rsid w:val="0093098C"/>
    <w:rsid w:val="009325D3"/>
    <w:rsid w:val="0093273F"/>
    <w:rsid w:val="0093596B"/>
    <w:rsid w:val="009426BD"/>
    <w:rsid w:val="009440B0"/>
    <w:rsid w:val="00944F57"/>
    <w:rsid w:val="00956D2F"/>
    <w:rsid w:val="009578A2"/>
    <w:rsid w:val="00960506"/>
    <w:rsid w:val="009606E6"/>
    <w:rsid w:val="00961DAE"/>
    <w:rsid w:val="00962311"/>
    <w:rsid w:val="009644FB"/>
    <w:rsid w:val="009667E7"/>
    <w:rsid w:val="00974EB1"/>
    <w:rsid w:val="00977518"/>
    <w:rsid w:val="009807F5"/>
    <w:rsid w:val="00985D66"/>
    <w:rsid w:val="00993130"/>
    <w:rsid w:val="00996E57"/>
    <w:rsid w:val="009A06AE"/>
    <w:rsid w:val="009A0BAF"/>
    <w:rsid w:val="009A4380"/>
    <w:rsid w:val="009B6DA1"/>
    <w:rsid w:val="009B7565"/>
    <w:rsid w:val="009C19D6"/>
    <w:rsid w:val="009C4E24"/>
    <w:rsid w:val="009C508F"/>
    <w:rsid w:val="009C5FD9"/>
    <w:rsid w:val="009D1014"/>
    <w:rsid w:val="009D1B7E"/>
    <w:rsid w:val="009D2B6F"/>
    <w:rsid w:val="009E113F"/>
    <w:rsid w:val="009E5448"/>
    <w:rsid w:val="009E6507"/>
    <w:rsid w:val="009E68BB"/>
    <w:rsid w:val="00A00F16"/>
    <w:rsid w:val="00A02EE3"/>
    <w:rsid w:val="00A03FB8"/>
    <w:rsid w:val="00A042C4"/>
    <w:rsid w:val="00A05D79"/>
    <w:rsid w:val="00A111C4"/>
    <w:rsid w:val="00A22399"/>
    <w:rsid w:val="00A243C5"/>
    <w:rsid w:val="00A33D80"/>
    <w:rsid w:val="00A3428F"/>
    <w:rsid w:val="00A34814"/>
    <w:rsid w:val="00A3582A"/>
    <w:rsid w:val="00A3709B"/>
    <w:rsid w:val="00A45568"/>
    <w:rsid w:val="00A51CA2"/>
    <w:rsid w:val="00A54874"/>
    <w:rsid w:val="00A54D18"/>
    <w:rsid w:val="00A60E6F"/>
    <w:rsid w:val="00A7448C"/>
    <w:rsid w:val="00A74DD9"/>
    <w:rsid w:val="00A83E93"/>
    <w:rsid w:val="00A93014"/>
    <w:rsid w:val="00A945DE"/>
    <w:rsid w:val="00A94FC4"/>
    <w:rsid w:val="00AA17E4"/>
    <w:rsid w:val="00AB0DE5"/>
    <w:rsid w:val="00AB36F9"/>
    <w:rsid w:val="00AD0CCA"/>
    <w:rsid w:val="00AD3D86"/>
    <w:rsid w:val="00AD5F27"/>
    <w:rsid w:val="00AD79E1"/>
    <w:rsid w:val="00AE09D3"/>
    <w:rsid w:val="00AF0C9A"/>
    <w:rsid w:val="00AF458F"/>
    <w:rsid w:val="00AF7633"/>
    <w:rsid w:val="00B00834"/>
    <w:rsid w:val="00B03B8A"/>
    <w:rsid w:val="00B05D91"/>
    <w:rsid w:val="00B12B75"/>
    <w:rsid w:val="00B14FF4"/>
    <w:rsid w:val="00B2223B"/>
    <w:rsid w:val="00B226A6"/>
    <w:rsid w:val="00B61BE8"/>
    <w:rsid w:val="00B6270A"/>
    <w:rsid w:val="00B62B7E"/>
    <w:rsid w:val="00B633AA"/>
    <w:rsid w:val="00B638C3"/>
    <w:rsid w:val="00B63C51"/>
    <w:rsid w:val="00B80A98"/>
    <w:rsid w:val="00B8641E"/>
    <w:rsid w:val="00B8768C"/>
    <w:rsid w:val="00B87C0E"/>
    <w:rsid w:val="00B92F21"/>
    <w:rsid w:val="00BB0DAC"/>
    <w:rsid w:val="00BB1627"/>
    <w:rsid w:val="00BB3D61"/>
    <w:rsid w:val="00BC7D1C"/>
    <w:rsid w:val="00BD40DB"/>
    <w:rsid w:val="00BD76E2"/>
    <w:rsid w:val="00BE2C95"/>
    <w:rsid w:val="00BE550E"/>
    <w:rsid w:val="00BE62AB"/>
    <w:rsid w:val="00BE68DF"/>
    <w:rsid w:val="00BE75E4"/>
    <w:rsid w:val="00BF3E46"/>
    <w:rsid w:val="00C1153C"/>
    <w:rsid w:val="00C11E77"/>
    <w:rsid w:val="00C1377E"/>
    <w:rsid w:val="00C17E6B"/>
    <w:rsid w:val="00C32AC8"/>
    <w:rsid w:val="00C35333"/>
    <w:rsid w:val="00C36898"/>
    <w:rsid w:val="00C448AD"/>
    <w:rsid w:val="00C44AC1"/>
    <w:rsid w:val="00C62BED"/>
    <w:rsid w:val="00C67431"/>
    <w:rsid w:val="00C764BE"/>
    <w:rsid w:val="00C906C1"/>
    <w:rsid w:val="00C95068"/>
    <w:rsid w:val="00CA05F7"/>
    <w:rsid w:val="00CB101A"/>
    <w:rsid w:val="00CB290E"/>
    <w:rsid w:val="00CB3D13"/>
    <w:rsid w:val="00CB529B"/>
    <w:rsid w:val="00CE2433"/>
    <w:rsid w:val="00CE2573"/>
    <w:rsid w:val="00CE38C6"/>
    <w:rsid w:val="00CF0D8E"/>
    <w:rsid w:val="00CF188B"/>
    <w:rsid w:val="00CF20E6"/>
    <w:rsid w:val="00CF3DDD"/>
    <w:rsid w:val="00D03BBA"/>
    <w:rsid w:val="00D07D09"/>
    <w:rsid w:val="00D128C3"/>
    <w:rsid w:val="00D209F1"/>
    <w:rsid w:val="00D32B2E"/>
    <w:rsid w:val="00D35923"/>
    <w:rsid w:val="00D35F92"/>
    <w:rsid w:val="00D40471"/>
    <w:rsid w:val="00D41FAC"/>
    <w:rsid w:val="00D5572D"/>
    <w:rsid w:val="00D6193F"/>
    <w:rsid w:val="00D63798"/>
    <w:rsid w:val="00D8275D"/>
    <w:rsid w:val="00D92E4B"/>
    <w:rsid w:val="00DA5205"/>
    <w:rsid w:val="00DB7A6B"/>
    <w:rsid w:val="00DC0505"/>
    <w:rsid w:val="00DC275E"/>
    <w:rsid w:val="00DC529F"/>
    <w:rsid w:val="00DD2E7D"/>
    <w:rsid w:val="00DD3593"/>
    <w:rsid w:val="00DD3D8D"/>
    <w:rsid w:val="00DD5354"/>
    <w:rsid w:val="00DD7F7C"/>
    <w:rsid w:val="00DE0764"/>
    <w:rsid w:val="00DE0E11"/>
    <w:rsid w:val="00DE10DD"/>
    <w:rsid w:val="00DE154C"/>
    <w:rsid w:val="00E04E59"/>
    <w:rsid w:val="00E11600"/>
    <w:rsid w:val="00E15AD1"/>
    <w:rsid w:val="00E16544"/>
    <w:rsid w:val="00E217D4"/>
    <w:rsid w:val="00E21EA8"/>
    <w:rsid w:val="00E24886"/>
    <w:rsid w:val="00E31FF5"/>
    <w:rsid w:val="00E34870"/>
    <w:rsid w:val="00E468A2"/>
    <w:rsid w:val="00E528EF"/>
    <w:rsid w:val="00E56020"/>
    <w:rsid w:val="00E571D5"/>
    <w:rsid w:val="00E63721"/>
    <w:rsid w:val="00E64610"/>
    <w:rsid w:val="00E64DD7"/>
    <w:rsid w:val="00E660A3"/>
    <w:rsid w:val="00E77BC8"/>
    <w:rsid w:val="00E80635"/>
    <w:rsid w:val="00E86E72"/>
    <w:rsid w:val="00E87398"/>
    <w:rsid w:val="00E938FD"/>
    <w:rsid w:val="00E9632B"/>
    <w:rsid w:val="00EA09E7"/>
    <w:rsid w:val="00EC18A5"/>
    <w:rsid w:val="00ED7612"/>
    <w:rsid w:val="00ED77EB"/>
    <w:rsid w:val="00ED7846"/>
    <w:rsid w:val="00EE4407"/>
    <w:rsid w:val="00EE7C55"/>
    <w:rsid w:val="00EF4326"/>
    <w:rsid w:val="00EF4CFA"/>
    <w:rsid w:val="00EF59F5"/>
    <w:rsid w:val="00F007F1"/>
    <w:rsid w:val="00F024EC"/>
    <w:rsid w:val="00F033BB"/>
    <w:rsid w:val="00F12B05"/>
    <w:rsid w:val="00F21536"/>
    <w:rsid w:val="00F22730"/>
    <w:rsid w:val="00F22A8F"/>
    <w:rsid w:val="00F32422"/>
    <w:rsid w:val="00F351B9"/>
    <w:rsid w:val="00F45C3D"/>
    <w:rsid w:val="00F6102D"/>
    <w:rsid w:val="00F62E9D"/>
    <w:rsid w:val="00F641EC"/>
    <w:rsid w:val="00F64D51"/>
    <w:rsid w:val="00F64F3E"/>
    <w:rsid w:val="00F75090"/>
    <w:rsid w:val="00F75ACA"/>
    <w:rsid w:val="00F83635"/>
    <w:rsid w:val="00F93AE8"/>
    <w:rsid w:val="00F978A1"/>
    <w:rsid w:val="00FA3155"/>
    <w:rsid w:val="00FA5551"/>
    <w:rsid w:val="00FB43EF"/>
    <w:rsid w:val="00FB5062"/>
    <w:rsid w:val="00FB734C"/>
    <w:rsid w:val="00FC2216"/>
    <w:rsid w:val="00FC79F4"/>
    <w:rsid w:val="00FD0B30"/>
    <w:rsid w:val="00FD3483"/>
    <w:rsid w:val="00FD61E2"/>
    <w:rsid w:val="00FD7D5F"/>
    <w:rsid w:val="00FE093D"/>
    <w:rsid w:val="00FE465D"/>
    <w:rsid w:val="00FF17E6"/>
    <w:rsid w:val="00FF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B2C92"/>
    <w:rPr>
      <w:sz w:val="24"/>
      <w:szCs w:val="24"/>
    </w:rPr>
  </w:style>
  <w:style w:type="paragraph" w:styleId="Heading1">
    <w:name w:val="heading 1"/>
    <w:basedOn w:val="Normal"/>
    <w:next w:val="Normal"/>
    <w:qFormat/>
    <w:rsid w:val="00E21E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E154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5A221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F1C16"/>
    <w:pPr>
      <w:tabs>
        <w:tab w:val="center" w:pos="4320"/>
        <w:tab w:val="right" w:pos="8640"/>
      </w:tabs>
    </w:pPr>
  </w:style>
  <w:style w:type="paragraph" w:styleId="Footer">
    <w:name w:val="footer"/>
    <w:aliases w:val="after pg 1,odd pg"/>
    <w:basedOn w:val="Normal"/>
    <w:rsid w:val="001F1C1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61BE8"/>
  </w:style>
  <w:style w:type="paragraph" w:styleId="TOC1">
    <w:name w:val="toc 1"/>
    <w:basedOn w:val="Normal"/>
    <w:next w:val="Normal"/>
    <w:autoRedefine/>
    <w:uiPriority w:val="39"/>
    <w:rsid w:val="009C508F"/>
    <w:pPr>
      <w:spacing w:before="120" w:after="120"/>
    </w:pPr>
    <w:rPr>
      <w:rFonts w:ascii="Arial" w:hAnsi="Arial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F007F1"/>
    <w:pPr>
      <w:ind w:left="240"/>
    </w:pPr>
    <w:rPr>
      <w:rFonts w:ascii="Arial" w:hAnsi="Arial"/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F007F1"/>
    <w:pPr>
      <w:ind w:left="480"/>
    </w:pPr>
    <w:rPr>
      <w:rFonts w:ascii="Arial" w:hAnsi="Arial"/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E21EA8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E21EA8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E21EA8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E21EA8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E21EA8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E21EA8"/>
    <w:pPr>
      <w:ind w:left="1920"/>
    </w:pPr>
    <w:rPr>
      <w:sz w:val="18"/>
      <w:szCs w:val="18"/>
    </w:rPr>
  </w:style>
  <w:style w:type="character" w:styleId="Hyperlink">
    <w:name w:val="Hyperlink"/>
    <w:uiPriority w:val="99"/>
    <w:rsid w:val="00E21EA8"/>
    <w:rPr>
      <w:color w:val="0000FF"/>
      <w:u w:val="single"/>
    </w:rPr>
  </w:style>
  <w:style w:type="table" w:styleId="TableGrid">
    <w:name w:val="Table Grid"/>
    <w:basedOn w:val="TableNormal"/>
    <w:rsid w:val="00E04E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">
    <w:name w:val="Title1"/>
    <w:basedOn w:val="Title"/>
    <w:autoRedefine/>
    <w:rsid w:val="00E04E59"/>
  </w:style>
  <w:style w:type="paragraph" w:styleId="Title">
    <w:name w:val="Title"/>
    <w:basedOn w:val="Normal"/>
    <w:qFormat/>
    <w:rsid w:val="00E04E5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DocumentMap">
    <w:name w:val="Document Map"/>
    <w:basedOn w:val="Normal"/>
    <w:semiHidden/>
    <w:rsid w:val="00142447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015003"/>
    <w:pPr>
      <w:ind w:left="240" w:hanging="240"/>
    </w:pPr>
  </w:style>
  <w:style w:type="paragraph" w:customStyle="1" w:styleId="BoxedTitleshaded">
    <w:name w:val="BoxedTitle shaded"/>
    <w:basedOn w:val="Normal"/>
    <w:rsid w:val="00A00F16"/>
    <w:pPr>
      <w:keepNext/>
      <w:keepLines/>
      <w:framePr w:hSpace="187" w:wrap="notBeside" w:vAnchor="text" w:hAnchor="text"/>
      <w:pBdr>
        <w:top w:val="double" w:sz="18" w:space="1" w:color="auto" w:shadow="1"/>
        <w:left w:val="double" w:sz="18" w:space="1" w:color="auto" w:shadow="1"/>
        <w:bottom w:val="double" w:sz="18" w:space="1" w:color="auto" w:shadow="1"/>
        <w:right w:val="double" w:sz="18" w:space="1" w:color="auto" w:shadow="1"/>
      </w:pBdr>
      <w:shd w:val="pct25" w:color="auto" w:fill="auto"/>
      <w:spacing w:before="120" w:after="240" w:line="360" w:lineRule="atLeast"/>
      <w:ind w:left="144" w:right="533"/>
      <w:jc w:val="center"/>
    </w:pPr>
    <w:rPr>
      <w:rFonts w:ascii="Tms Rmn" w:hAnsi="Tms Rmn" w:cs="Latha"/>
      <w:b/>
      <w:spacing w:val="20"/>
      <w:sz w:val="40"/>
      <w:szCs w:val="20"/>
      <w:lang w:bidi="ta-IN"/>
    </w:rPr>
  </w:style>
  <w:style w:type="paragraph" w:customStyle="1" w:styleId="BoxedTitleNbrshaded">
    <w:name w:val="BoxedTitle Nbr shaded"/>
    <w:basedOn w:val="Normal"/>
    <w:rsid w:val="00A00F16"/>
    <w:pPr>
      <w:keepNext/>
      <w:keepLines/>
      <w:framePr w:hSpace="187" w:wrap="notBeside" w:vAnchor="text" w:hAnchor="text"/>
      <w:pBdr>
        <w:top w:val="double" w:sz="18" w:space="1" w:color="auto" w:shadow="1"/>
        <w:left w:val="double" w:sz="18" w:space="1" w:color="auto" w:shadow="1"/>
        <w:bottom w:val="double" w:sz="18" w:space="1" w:color="auto" w:shadow="1"/>
        <w:right w:val="double" w:sz="18" w:space="1" w:color="auto" w:shadow="1"/>
      </w:pBdr>
      <w:shd w:val="pct25" w:color="auto" w:fill="auto"/>
      <w:spacing w:before="1440" w:after="240" w:line="360" w:lineRule="atLeast"/>
      <w:ind w:left="144" w:right="533"/>
    </w:pPr>
    <w:rPr>
      <w:rFonts w:ascii="Tms Rmn" w:hAnsi="Tms Rmn" w:cs="Latha"/>
      <w:b/>
      <w:spacing w:val="20"/>
      <w:sz w:val="40"/>
      <w:szCs w:val="20"/>
      <w:lang w:bidi="ta-IN"/>
    </w:rPr>
  </w:style>
  <w:style w:type="paragraph" w:customStyle="1" w:styleId="Char">
    <w:name w:val="Char"/>
    <w:basedOn w:val="Normal"/>
    <w:rsid w:val="009A0BAF"/>
    <w:pPr>
      <w:spacing w:after="160" w:line="240" w:lineRule="exact"/>
    </w:pPr>
    <w:rPr>
      <w:rFonts w:ascii="Arial" w:eastAsia="Arial" w:hAnsi="Arial" w:cs="Arial"/>
      <w:sz w:val="22"/>
    </w:rPr>
  </w:style>
  <w:style w:type="paragraph" w:customStyle="1" w:styleId="CharCharCharChar">
    <w:name w:val="Char Char Char Char"/>
    <w:basedOn w:val="Normal"/>
    <w:rsid w:val="000F0F96"/>
    <w:pPr>
      <w:spacing w:after="160" w:line="240" w:lineRule="exact"/>
    </w:pPr>
    <w:rPr>
      <w:rFonts w:ascii="Verdana" w:hAnsi="Verdana"/>
      <w:sz w:val="18"/>
      <w:szCs w:val="20"/>
    </w:rPr>
  </w:style>
  <w:style w:type="paragraph" w:customStyle="1" w:styleId="ANSRTblH1">
    <w:name w:val="ANSR Tbl H1"/>
    <w:basedOn w:val="Normal"/>
    <w:rsid w:val="000F0F96"/>
    <w:pPr>
      <w:keepLines/>
      <w:spacing w:before="120" w:after="120"/>
    </w:pPr>
    <w:rPr>
      <w:rFonts w:ascii="Arial Narrow" w:hAnsi="Arial Narrow"/>
      <w:b/>
      <w:sz w:val="16"/>
      <w:szCs w:val="20"/>
    </w:rPr>
  </w:style>
  <w:style w:type="character" w:styleId="CommentReference">
    <w:name w:val="annotation reference"/>
    <w:rsid w:val="00512426"/>
    <w:rPr>
      <w:sz w:val="16"/>
      <w:szCs w:val="16"/>
    </w:rPr>
  </w:style>
  <w:style w:type="paragraph" w:styleId="CommentText">
    <w:name w:val="annotation text"/>
    <w:basedOn w:val="Normal"/>
    <w:link w:val="CommentTextChar"/>
    <w:rsid w:val="005124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12426"/>
  </w:style>
  <w:style w:type="paragraph" w:styleId="CommentSubject">
    <w:name w:val="annotation subject"/>
    <w:basedOn w:val="CommentText"/>
    <w:next w:val="CommentText"/>
    <w:link w:val="CommentSubjectChar"/>
    <w:rsid w:val="00512426"/>
    <w:rPr>
      <w:b/>
      <w:bCs/>
    </w:rPr>
  </w:style>
  <w:style w:type="character" w:customStyle="1" w:styleId="CommentSubjectChar">
    <w:name w:val="Comment Subject Char"/>
    <w:link w:val="CommentSubject"/>
    <w:rsid w:val="00512426"/>
    <w:rPr>
      <w:b/>
      <w:bCs/>
    </w:rPr>
  </w:style>
  <w:style w:type="paragraph" w:styleId="BalloonText">
    <w:name w:val="Balloon Text"/>
    <w:basedOn w:val="Normal"/>
    <w:link w:val="BalloonTextChar"/>
    <w:rsid w:val="005124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51242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2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\Workout\DocumentTemplate\Automaton_Word_ETL_Design_template_v1.0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6CFBB-2D9E-46EA-8614-1080773EB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Automaton_Word_ETL_Design_template_v1.0.dotm</Template>
  <TotalTime>124</TotalTime>
  <Pages>11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AGL PS8.9 Financials and HRMS Support_EV</vt:lpstr>
    </vt:vector>
  </TitlesOfParts>
  <Company>Hexaware</Company>
  <LinksUpToDate>false</LinksUpToDate>
  <CharactersWithSpaces>3828</CharactersWithSpaces>
  <SharedDoc>false</SharedDoc>
  <HLinks>
    <vt:vector size="48" baseType="variant">
      <vt:variant>
        <vt:i4>1638459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_Toc248920334</vt:lpwstr>
      </vt:variant>
      <vt:variant>
        <vt:i4>1638459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_Toc248920333</vt:lpwstr>
      </vt:variant>
      <vt:variant>
        <vt:i4>1638459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_Toc248920332</vt:lpwstr>
      </vt:variant>
      <vt:variant>
        <vt:i4>1638459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_Toc248920331</vt:lpwstr>
      </vt:variant>
      <vt:variant>
        <vt:i4>1638459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_Toc248920330</vt:lpwstr>
      </vt:variant>
      <vt:variant>
        <vt:i4>1572923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_Toc248920329</vt:lpwstr>
      </vt:variant>
      <vt:variant>
        <vt:i4>1572923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_Toc248920328</vt:lpwstr>
      </vt:variant>
      <vt:variant>
        <vt:i4>1572923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_Toc248920327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AGL PS8.9 Financials and HRMS Support_EV</dc:title>
  <dc:creator>Muthumani R</dc:creator>
  <cp:lastModifiedBy>Muthumani R</cp:lastModifiedBy>
  <cp:revision>31</cp:revision>
  <dcterms:created xsi:type="dcterms:W3CDTF">2016-06-20T11:24:00Z</dcterms:created>
  <dcterms:modified xsi:type="dcterms:W3CDTF">2016-06-24T09:12:00Z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@Title2">
    <vt:lpwstr>ETL Design Template</vt:lpwstr>
  </property>
  <property fmtid="{D5CDD505-2E9C-101B-9397-08002B2CF9AE}" pid="11" name="template_name">
    <vt:lpwstr>Baloise_POC_Template2</vt:lpwstr>
  </property>
  <property fmtid="{D5CDD505-2E9C-101B-9397-08002B2CF9AE}" pid="12" name="document_date">
    <vt:lpwstr>6/29/2016</vt:lpwstr>
  </property>
  <property fmtid="{D5CDD505-2E9C-101B-9397-08002B2CF9AE}" pid="13" name="db_details">
    <vt:lpwstr>172.25.164.63/POC_DATA</vt:lpwstr>
  </property>
  <property fmtid="{D5CDD505-2E9C-101B-9397-08002B2CF9AE}" pid="14" name="src_table_names">
    <vt:lpwstr/>
  </property>
  <property fmtid="{D5CDD505-2E9C-101B-9397-08002B2CF9AE}" pid="15" name="src_tbl_business_names">
    <vt:lpwstr/>
  </property>
  <property fmtid="{D5CDD505-2E9C-101B-9397-08002B2CF9AE}" pid="16" name="lkp_table_names">
    <vt:lpwstr/>
  </property>
  <property fmtid="{D5CDD505-2E9C-101B-9397-08002B2CF9AE}" pid="17" name="tgt_table_names">
    <vt:lpwstr>CONTRACT</vt:lpwstr>
  </property>
  <property fmtid="{D5CDD505-2E9C-101B-9397-08002B2CF9AE}" pid="18" name="tgt_tbl_business_names">
    <vt:lpwstr/>
  </property>
</Properties>
</file>